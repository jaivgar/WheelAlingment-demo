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9943CD4" w14:textId="77777777" w:rsidR="00B231B1" w:rsidRPr="00C92FAF" w:rsidRDefault="00860197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Proxy Service SD</w:t>
          </w:r>
        </w:p>
      </w:sdtContent>
    </w:sdt>
    <w:p w14:paraId="36EE6B61" w14:textId="77777777" w:rsidR="003C4685" w:rsidRDefault="003C4685" w:rsidP="00D304E5">
      <w:pPr>
        <w:rPr>
          <w:noProof/>
          <w:lang w:val="en-US" w:eastAsia="en-US"/>
        </w:rPr>
      </w:pPr>
    </w:p>
    <w:p w14:paraId="739A4453" w14:textId="77777777" w:rsidR="00322898" w:rsidRDefault="00322898" w:rsidP="00D304E5">
      <w:pPr>
        <w:rPr>
          <w:noProof/>
          <w:lang w:val="en-US" w:eastAsia="en-US"/>
        </w:rPr>
      </w:pPr>
    </w:p>
    <w:p w14:paraId="003C0710" w14:textId="77777777" w:rsidR="00322898" w:rsidRDefault="00322898" w:rsidP="00D304E5">
      <w:pPr>
        <w:rPr>
          <w:noProof/>
          <w:lang w:val="en-US" w:eastAsia="en-US"/>
        </w:rPr>
      </w:pPr>
    </w:p>
    <w:p w14:paraId="19E79B4D" w14:textId="77777777" w:rsidR="00322898" w:rsidRDefault="00322898" w:rsidP="00D304E5">
      <w:pPr>
        <w:rPr>
          <w:noProof/>
          <w:lang w:val="en-US" w:eastAsia="en-US"/>
        </w:rPr>
      </w:pPr>
    </w:p>
    <w:p w14:paraId="653D8C13" w14:textId="77777777" w:rsidR="00322898" w:rsidRDefault="00322898" w:rsidP="00D304E5">
      <w:pPr>
        <w:rPr>
          <w:noProof/>
          <w:lang w:val="en-US" w:eastAsia="en-US"/>
        </w:rPr>
      </w:pPr>
    </w:p>
    <w:p w14:paraId="05339878" w14:textId="77777777" w:rsidR="00322898" w:rsidRDefault="00322898" w:rsidP="00D304E5">
      <w:pPr>
        <w:rPr>
          <w:noProof/>
          <w:lang w:val="en-US" w:eastAsia="en-US"/>
        </w:rPr>
      </w:pPr>
    </w:p>
    <w:p w14:paraId="276CD7F0" w14:textId="77777777" w:rsidR="00322898" w:rsidRDefault="00322898" w:rsidP="00D304E5">
      <w:pPr>
        <w:rPr>
          <w:noProof/>
          <w:lang w:val="en-US" w:eastAsia="en-US"/>
        </w:rPr>
      </w:pPr>
    </w:p>
    <w:p w14:paraId="15A4C956" w14:textId="77777777" w:rsidR="00322898" w:rsidRDefault="00322898" w:rsidP="00D304E5">
      <w:pPr>
        <w:rPr>
          <w:noProof/>
          <w:lang w:val="en-US" w:eastAsia="en-US"/>
        </w:rPr>
      </w:pPr>
    </w:p>
    <w:p w14:paraId="6DCCB617" w14:textId="77777777" w:rsidR="00322898" w:rsidRDefault="00322898" w:rsidP="00D304E5">
      <w:pPr>
        <w:rPr>
          <w:noProof/>
          <w:lang w:val="en-US" w:eastAsia="en-US"/>
        </w:rPr>
      </w:pPr>
    </w:p>
    <w:p w14:paraId="617285FE" w14:textId="77777777" w:rsidR="00322898" w:rsidRDefault="00322898" w:rsidP="00D304E5">
      <w:pPr>
        <w:rPr>
          <w:noProof/>
          <w:lang w:val="en-US" w:eastAsia="en-US"/>
        </w:rPr>
      </w:pPr>
    </w:p>
    <w:p w14:paraId="018B4203" w14:textId="77777777" w:rsidR="00322898" w:rsidRDefault="00322898" w:rsidP="00D304E5">
      <w:pPr>
        <w:rPr>
          <w:noProof/>
          <w:lang w:val="en-US" w:eastAsia="en-US"/>
        </w:rPr>
      </w:pPr>
    </w:p>
    <w:p w14:paraId="56700D4F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F89C959" wp14:editId="63FE4BF3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3636B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1C99DB5C" w14:textId="77777777" w:rsidR="004F137A" w:rsidRPr="00860197" w:rsidRDefault="004F137A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60197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 w:rsidR="000D1394" w:rsidRPr="000D139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ervice functionality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</w:t>
                            </w:r>
                            <w:r w:rsidR="00143CB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50763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proxy server is used to allow information exchange between sleepy nodes and other Arrowhead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Pr="00860197" w:rsidRDefault="004F137A" w:rsidP="00A87478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60197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 w:rsidR="000D1394" w:rsidRPr="000D139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ervice functionality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 xml:space="preserve"> within Arrowhead </w:t>
                      </w:r>
                      <w:r w:rsidR="00143CBD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50763C">
                        <w:rPr>
                          <w:sz w:val="22"/>
                          <w:szCs w:val="22"/>
                          <w:lang w:val="en-US"/>
                        </w:rPr>
                        <w:t xml:space="preserve"> The proxy server is used to allow information exchange between sleepy nodes and other Arrowhead systems.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3BB6D96" w14:textId="77777777" w:rsid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</w:t>
      </w:r>
      <w:r w:rsidR="009560BA">
        <w:rPr>
          <w:lang w:val="en-US"/>
        </w:rPr>
        <w:t>Overview</w:t>
      </w:r>
    </w:p>
    <w:p w14:paraId="6867E948" w14:textId="77777777" w:rsidR="000D1394" w:rsidRPr="000D1394" w:rsidRDefault="000D1394" w:rsidP="000D139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860197">
        <w:rPr>
          <w:lang w:val="en-US" w:eastAsia="en-US"/>
        </w:rPr>
        <w:t>Proxy Service provides an</w:t>
      </w:r>
      <w:r w:rsidR="00D93A3E">
        <w:rPr>
          <w:lang w:val="en-US" w:eastAsia="en-US"/>
        </w:rPr>
        <w:t xml:space="preserve"> </w:t>
      </w:r>
      <w:r>
        <w:rPr>
          <w:lang w:val="en-US" w:eastAsia="en-US"/>
        </w:rPr>
        <w:t xml:space="preserve">interface to publish </w:t>
      </w:r>
      <w:r w:rsidR="00860197">
        <w:rPr>
          <w:lang w:val="en-US" w:eastAsia="en-US"/>
        </w:rPr>
        <w:t>and receive messages</w:t>
      </w:r>
      <w:r>
        <w:rPr>
          <w:lang w:val="en-US" w:eastAsia="en-US"/>
        </w:rPr>
        <w:t xml:space="preserve"> to </w:t>
      </w:r>
      <w:r w:rsidR="00860197">
        <w:rPr>
          <w:lang w:val="en-US" w:eastAsia="en-US"/>
        </w:rPr>
        <w:t>a</w:t>
      </w:r>
      <w:r>
        <w:rPr>
          <w:lang w:val="en-US" w:eastAsia="en-US"/>
        </w:rPr>
        <w:t xml:space="preserve"> Local Cloud. </w:t>
      </w:r>
      <w:r w:rsidR="00860197">
        <w:rPr>
          <w:lang w:val="en-US" w:eastAsia="en-US"/>
        </w:rPr>
        <w:t xml:space="preserve">The Proxy Service is designed so that sleepy nodes can </w:t>
      </w:r>
      <w:r w:rsidR="00D93A3E">
        <w:rPr>
          <w:lang w:val="en-US" w:eastAsia="en-US"/>
        </w:rPr>
        <w:t xml:space="preserve">wake up from low-power mode, </w:t>
      </w:r>
      <w:r w:rsidR="00860197">
        <w:rPr>
          <w:lang w:val="en-US" w:eastAsia="en-US"/>
        </w:rPr>
        <w:t xml:space="preserve">publish </w:t>
      </w:r>
      <w:r w:rsidR="00D93A3E">
        <w:rPr>
          <w:lang w:val="en-US" w:eastAsia="en-US"/>
        </w:rPr>
        <w:t>a message containing sensor readings and return to sleep</w:t>
      </w:r>
      <w:r w:rsidR="00860197">
        <w:rPr>
          <w:lang w:val="en-US" w:eastAsia="en-US"/>
        </w:rPr>
        <w:t xml:space="preserve">. Other </w:t>
      </w:r>
      <w:r>
        <w:rPr>
          <w:lang w:val="en-US" w:eastAsia="en-US"/>
        </w:rPr>
        <w:t>Arrowhead</w:t>
      </w:r>
      <w:r w:rsidR="00860197">
        <w:rPr>
          <w:lang w:val="en-US" w:eastAsia="en-US"/>
        </w:rPr>
        <w:t xml:space="preserve"> </w:t>
      </w:r>
      <w:r>
        <w:rPr>
          <w:lang w:val="en-US" w:eastAsia="en-US"/>
        </w:rPr>
        <w:t>Systems can</w:t>
      </w:r>
      <w:r w:rsidR="00860197">
        <w:rPr>
          <w:lang w:val="en-US" w:eastAsia="en-US"/>
        </w:rPr>
        <w:t xml:space="preserve"> then fetch the latest message at any time</w:t>
      </w:r>
      <w:r>
        <w:rPr>
          <w:lang w:val="en-US" w:eastAsia="en-US"/>
        </w:rPr>
        <w:t>.</w:t>
      </w:r>
    </w:p>
    <w:p w14:paraId="756D6E88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14:paraId="02364F85" w14:textId="3DE86907"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0002DC">
        <w:rPr>
          <w:lang w:val="en-US" w:eastAsia="en-US"/>
        </w:rPr>
        <w:t>two functionalities</w:t>
      </w:r>
      <w:r w:rsidR="002C349E">
        <w:rPr>
          <w:lang w:val="en-US" w:eastAsia="en-US"/>
        </w:rPr>
        <w:t>;</w:t>
      </w:r>
    </w:p>
    <w:p w14:paraId="78955B62" w14:textId="6AF47926" w:rsidR="00D412F3" w:rsidRDefault="002C349E" w:rsidP="00D412F3">
      <w:pPr>
        <w:pStyle w:val="Heading1"/>
        <w:rPr>
          <w:rFonts w:eastAsiaTheme="minorEastAsia"/>
        </w:rPr>
      </w:pPr>
      <w:r>
        <w:rPr>
          <w:rFonts w:eastAsiaTheme="minorEastAsia"/>
        </w:rPr>
        <w:t>Push</w:t>
      </w:r>
    </w:p>
    <w:p w14:paraId="14DFB60B" w14:textId="340B7162" w:rsidR="009A2A92" w:rsidRDefault="000D1394" w:rsidP="000D1394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 w:rsidR="00860197">
        <w:rPr>
          <w:lang w:val="en-US" w:eastAsia="en-US"/>
        </w:rPr>
        <w:t xml:space="preserve">his method is used to </w:t>
      </w:r>
      <w:r w:rsidR="002C349E">
        <w:rPr>
          <w:lang w:val="en-US" w:eastAsia="en-US"/>
        </w:rPr>
        <w:t>push</w:t>
      </w:r>
      <w:r w:rsidR="00860197">
        <w:rPr>
          <w:lang w:val="en-US" w:eastAsia="en-US"/>
        </w:rPr>
        <w:t xml:space="preserve"> a</w:t>
      </w:r>
      <w:r w:rsidRPr="00860197">
        <w:rPr>
          <w:lang w:val="en-US" w:eastAsia="en-US"/>
        </w:rPr>
        <w:t xml:space="preserve"> </w:t>
      </w:r>
      <w:r w:rsidR="00860197"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to </w:t>
      </w:r>
      <w:r w:rsidR="009A2A92"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proofErr w:type="spellStart"/>
      <w:r w:rsidR="00860197">
        <w:rPr>
          <w:lang w:val="en-US" w:eastAsia="en-US"/>
        </w:rPr>
        <w:t>DataManager</w:t>
      </w:r>
      <w:proofErr w:type="spellEnd"/>
      <w:r w:rsidRPr="00860197">
        <w:rPr>
          <w:lang w:val="en-US" w:eastAsia="en-US"/>
        </w:rPr>
        <w:t xml:space="preserve"> Core System.</w:t>
      </w:r>
    </w:p>
    <w:p w14:paraId="65577CB7" w14:textId="7441C154" w:rsidR="009A2A92" w:rsidRPr="009A2A92" w:rsidRDefault="002C349E" w:rsidP="009A2A92">
      <w:pPr>
        <w:pStyle w:val="Heading1"/>
        <w:ind w:left="1134" w:hanging="1134"/>
        <w:rPr>
          <w:lang w:val="en-US"/>
        </w:rPr>
      </w:pPr>
      <w:proofErr w:type="spellStart"/>
      <w:r>
        <w:rPr>
          <w:rFonts w:eastAsiaTheme="minorEastAsia"/>
        </w:rPr>
        <w:t>Fetch</w:t>
      </w:r>
      <w:proofErr w:type="spellEnd"/>
    </w:p>
    <w:p w14:paraId="68586593" w14:textId="3516B87F" w:rsidR="009A2A92" w:rsidRDefault="009A2A92" w:rsidP="009A2A92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>
        <w:rPr>
          <w:lang w:val="en-US" w:eastAsia="en-US"/>
        </w:rPr>
        <w:t xml:space="preserve">his method is used to </w:t>
      </w:r>
      <w:r w:rsidR="002C349E">
        <w:rPr>
          <w:lang w:val="en-US" w:eastAsia="en-US"/>
        </w:rPr>
        <w:t>fetch</w:t>
      </w:r>
      <w:r>
        <w:rPr>
          <w:lang w:val="en-US" w:eastAsia="en-US"/>
        </w:rPr>
        <w:t xml:space="preserve"> a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from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proofErr w:type="spellStart"/>
      <w:r>
        <w:rPr>
          <w:lang w:val="en-US" w:eastAsia="en-US"/>
        </w:rPr>
        <w:t>DataManager</w:t>
      </w:r>
      <w:proofErr w:type="spellEnd"/>
      <w:r w:rsidRPr="00860197">
        <w:rPr>
          <w:lang w:val="en-US" w:eastAsia="en-US"/>
        </w:rPr>
        <w:t xml:space="preserve"> Core System.</w:t>
      </w:r>
    </w:p>
    <w:p w14:paraId="223DA43A" w14:textId="77777777" w:rsidR="009A2A92" w:rsidRDefault="009A2A92" w:rsidP="009A2A92">
      <w:pPr>
        <w:pStyle w:val="BodyText"/>
        <w:rPr>
          <w:lang w:val="en-US" w:eastAsia="en-US"/>
        </w:rPr>
      </w:pPr>
    </w:p>
    <w:p w14:paraId="31D20729" w14:textId="77777777" w:rsidR="00C8475A" w:rsidRPr="00860197" w:rsidRDefault="00C8475A" w:rsidP="009A2A92">
      <w:pPr>
        <w:pStyle w:val="Heading1"/>
        <w:ind w:left="1134" w:hanging="1134"/>
        <w:rPr>
          <w:lang w:val="en-US"/>
        </w:rPr>
      </w:pPr>
      <w:r>
        <w:rPr>
          <w:lang w:val="en-US"/>
        </w:rPr>
        <w:br w:type="page"/>
      </w:r>
    </w:p>
    <w:p w14:paraId="61696B50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lastRenderedPageBreak/>
        <w:t>Abstract Information Model</w:t>
      </w:r>
    </w:p>
    <w:p w14:paraId="2446B77A" w14:textId="530BCCE7" w:rsidR="002D18A2" w:rsidRDefault="00076BD3" w:rsidP="00D412F3">
      <w:pPr>
        <w:pStyle w:val="BodyText"/>
        <w:rPr>
          <w:lang w:val="en-US"/>
        </w:rPr>
      </w:pPr>
      <w:r>
        <w:rPr>
          <w:lang w:val="en-US"/>
        </w:rPr>
        <w:t xml:space="preserve">Accepted data model for </w:t>
      </w:r>
      <w:r w:rsidR="002C349E">
        <w:rPr>
          <w:lang w:val="en-US"/>
        </w:rPr>
        <w:t>Push</w:t>
      </w:r>
      <w:r>
        <w:rPr>
          <w:lang w:val="en-US"/>
        </w:rPr>
        <w:t xml:space="preserve"> is </w:t>
      </w:r>
      <w:proofErr w:type="spellStart"/>
      <w:r>
        <w:rPr>
          <w:lang w:val="en-US"/>
        </w:rPr>
        <w:t>SenML</w:t>
      </w:r>
      <w:proofErr w:type="spellEnd"/>
      <w:r>
        <w:rPr>
          <w:lang w:val="en-US"/>
        </w:rPr>
        <w:t xml:space="preserve">. </w:t>
      </w:r>
      <w:r w:rsidR="000D1394">
        <w:rPr>
          <w:lang w:val="en-US"/>
        </w:rPr>
        <w:t xml:space="preserve">The </w:t>
      </w:r>
      <w:r w:rsidR="007F591E">
        <w:rPr>
          <w:lang w:val="en-US"/>
        </w:rPr>
        <w:t xml:space="preserve">JSON </w:t>
      </w:r>
      <w:r w:rsidR="000D1394">
        <w:rPr>
          <w:lang w:val="en-US"/>
        </w:rPr>
        <w:t>response</w:t>
      </w:r>
      <w:r w:rsidR="0014413D">
        <w:rPr>
          <w:lang w:val="en-US"/>
        </w:rPr>
        <w:t xml:space="preserve"> to this Service is optional</w:t>
      </w:r>
      <w:r w:rsidR="00CD6AA4">
        <w:rPr>
          <w:lang w:val="en-US"/>
        </w:rPr>
        <w:t xml:space="preserve">. </w:t>
      </w:r>
      <w:r w:rsidR="007F591E">
        <w:rPr>
          <w:lang w:val="en-US"/>
        </w:rPr>
        <w:t>HTTP or CoAP re</w:t>
      </w:r>
      <w:r w:rsidR="008A12F3">
        <w:rPr>
          <w:lang w:val="en-US"/>
        </w:rPr>
        <w:t>s</w:t>
      </w:r>
      <w:r w:rsidR="007F591E">
        <w:rPr>
          <w:lang w:val="en-US"/>
        </w:rPr>
        <w:t>ponses are also use</w:t>
      </w:r>
      <w:r w:rsidR="00963E63">
        <w:rPr>
          <w:lang w:val="en-US"/>
        </w:rPr>
        <w:t>d</w:t>
      </w:r>
      <w:r w:rsidR="007F591E">
        <w:rPr>
          <w:lang w:val="en-US"/>
        </w:rPr>
        <w:t xml:space="preserve"> the indicate errors.</w:t>
      </w:r>
    </w:p>
    <w:p w14:paraId="47F98DE0" w14:textId="77777777" w:rsidR="00C8475A" w:rsidRDefault="00C8475A" w:rsidP="00D412F3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6417"/>
      </w:tblGrid>
      <w:tr w:rsidR="00C8475A" w:rsidRPr="00076BD3" w14:paraId="14D06C0A" w14:textId="77777777" w:rsidTr="005C7D63">
        <w:tc>
          <w:tcPr>
            <w:tcW w:w="2354" w:type="dxa"/>
            <w:shd w:val="clear" w:color="auto" w:fill="D9D9D9" w:themeFill="background1" w:themeFillShade="D9"/>
          </w:tcPr>
          <w:p w14:paraId="4BC499F3" w14:textId="77777777"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6417" w:type="dxa"/>
            <w:shd w:val="clear" w:color="auto" w:fill="D9D9D9" w:themeFill="background1" w:themeFillShade="D9"/>
          </w:tcPr>
          <w:p w14:paraId="5052D55F" w14:textId="77777777"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121084" w:rsidRPr="00B95C5E" w14:paraId="030B439F" w14:textId="77777777" w:rsidTr="00C4398D">
        <w:tc>
          <w:tcPr>
            <w:tcW w:w="2354" w:type="dxa"/>
          </w:tcPr>
          <w:p w14:paraId="1DEBEC75" w14:textId="07697483" w:rsidR="00121084" w:rsidRDefault="002C349E" w:rsidP="00D412F3">
            <w:pPr>
              <w:pStyle w:val="BodyText"/>
              <w:rPr>
                <w:lang w:val="en-US"/>
              </w:rPr>
            </w:pPr>
            <w:bookmarkStart w:id="0" w:name="_Hlk494873374"/>
            <w:proofErr w:type="spellStart"/>
            <w:r>
              <w:t>Arrowhead</w:t>
            </w:r>
            <w:proofErr w:type="spellEnd"/>
            <w:r>
              <w:t xml:space="preserve"> System</w:t>
            </w:r>
          </w:p>
        </w:tc>
        <w:tc>
          <w:tcPr>
            <w:tcW w:w="6417" w:type="dxa"/>
          </w:tcPr>
          <w:p w14:paraId="6F5DF84B" w14:textId="484E6C3E" w:rsidR="00C4398D" w:rsidRPr="00C4398D" w:rsidRDefault="002C349E" w:rsidP="002C349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 or file.</w:t>
            </w:r>
          </w:p>
        </w:tc>
      </w:tr>
      <w:tr w:rsidR="002C349E" w:rsidRPr="00B95C5E" w14:paraId="478DD3BA" w14:textId="77777777" w:rsidTr="00C4398D">
        <w:tc>
          <w:tcPr>
            <w:tcW w:w="2354" w:type="dxa"/>
          </w:tcPr>
          <w:p w14:paraId="145BB415" w14:textId="27007039" w:rsidR="002C349E" w:rsidRDefault="002C349E" w:rsidP="00D412F3">
            <w:pPr>
              <w:pStyle w:val="BodyText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6417" w:type="dxa"/>
          </w:tcPr>
          <w:p w14:paraId="1D1847F9" w14:textId="2E9EC648" w:rsidR="002C349E" w:rsidRDefault="002C349E" w:rsidP="002C349E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>
              <w:rPr>
                <w:lang w:val="en-US"/>
              </w:rPr>
              <w:t xml:space="preserve"> this is the timestamp when a reading was taken. If not set, the input message was either a file or a reading taken approximately “now”.</w:t>
            </w:r>
          </w:p>
        </w:tc>
      </w:tr>
    </w:tbl>
    <w:bookmarkEnd w:id="0"/>
    <w:p w14:paraId="622DCD4D" w14:textId="3C228430" w:rsidR="00C8475A" w:rsidRDefault="00470812" w:rsidP="00D412F3">
      <w:pPr>
        <w:pStyle w:val="BodyText"/>
        <w:rPr>
          <w:lang w:val="en-US"/>
        </w:rPr>
      </w:pPr>
      <w:r>
        <w:rPr>
          <w:lang w:val="en-US"/>
        </w:rPr>
        <w:t xml:space="preserve">Table 1 - </w:t>
      </w:r>
      <w:r w:rsidR="002C349E">
        <w:rPr>
          <w:lang w:val="en-US"/>
        </w:rPr>
        <w:t>Push</w:t>
      </w:r>
    </w:p>
    <w:p w14:paraId="1229F911" w14:textId="77777777" w:rsidR="00470812" w:rsidRDefault="00470812" w:rsidP="00D412F3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75"/>
      </w:tblGrid>
      <w:tr w:rsidR="00470812" w14:paraId="3EC4249D" w14:textId="77777777" w:rsidTr="005C7D63">
        <w:tc>
          <w:tcPr>
            <w:tcW w:w="1696" w:type="dxa"/>
            <w:shd w:val="clear" w:color="auto" w:fill="D9D9D9" w:themeFill="background1" w:themeFillShade="D9"/>
          </w:tcPr>
          <w:p w14:paraId="6F44AF7B" w14:textId="77777777" w:rsidR="00470812" w:rsidRPr="006F6D3C" w:rsidRDefault="00470812" w:rsidP="005F1455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14:paraId="390CE544" w14:textId="77777777" w:rsidR="00470812" w:rsidRPr="006F6D3C" w:rsidRDefault="00470812" w:rsidP="005F1455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470812" w:rsidRPr="00B95C5E" w14:paraId="04E01F46" w14:textId="77777777" w:rsidTr="005F1455">
        <w:tc>
          <w:tcPr>
            <w:tcW w:w="1696" w:type="dxa"/>
          </w:tcPr>
          <w:p w14:paraId="05BD7CBF" w14:textId="2137A133" w:rsidR="00470812" w:rsidRDefault="00963E63" w:rsidP="005F145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075" w:type="dxa"/>
          </w:tcPr>
          <w:p w14:paraId="51675978" w14:textId="3D6EC195" w:rsidR="009840FA" w:rsidRPr="009840FA" w:rsidRDefault="005139B1" w:rsidP="006F6D3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Result containing information if the pushed message was received correctly or not.</w:t>
            </w:r>
          </w:p>
        </w:tc>
      </w:tr>
    </w:tbl>
    <w:p w14:paraId="251C6945" w14:textId="1A4B0FD5" w:rsidR="00470812" w:rsidRDefault="00470812" w:rsidP="00D412F3">
      <w:pPr>
        <w:pStyle w:val="BodyText"/>
        <w:rPr>
          <w:lang w:val="en-US"/>
        </w:rPr>
      </w:pPr>
      <w:r>
        <w:rPr>
          <w:lang w:val="en-US"/>
        </w:rPr>
        <w:t xml:space="preserve">Table 2 - </w:t>
      </w:r>
      <w:proofErr w:type="spellStart"/>
      <w:r w:rsidR="002C349E">
        <w:rPr>
          <w:lang w:val="en-US"/>
        </w:rPr>
        <w:t>Push</w:t>
      </w:r>
      <w:r w:rsidR="00CD6AA4">
        <w:rPr>
          <w:lang w:val="en-US"/>
        </w:rPr>
        <w:t>Response</w:t>
      </w:r>
      <w:proofErr w:type="spellEnd"/>
    </w:p>
    <w:p w14:paraId="4DFF2F51" w14:textId="77777777" w:rsidR="00470812" w:rsidRDefault="00470812" w:rsidP="00D412F3">
      <w:pPr>
        <w:pStyle w:val="BodyText"/>
        <w:rPr>
          <w:lang w:val="en-US"/>
        </w:rPr>
      </w:pPr>
    </w:p>
    <w:p w14:paraId="51C7198E" w14:textId="34807C28"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4027C93F" w14:textId="6FBD4818" w:rsidR="002C349E" w:rsidRPr="002C349E" w:rsidRDefault="002C349E" w:rsidP="002C349E">
      <w:pPr>
        <w:pStyle w:val="BodyText"/>
        <w:rPr>
          <w:lang w:val="en-US" w:eastAsia="en-US"/>
        </w:rPr>
      </w:pPr>
      <w:r>
        <w:rPr>
          <w:lang w:val="en-US" w:eastAsia="en-US"/>
        </w:rPr>
        <w:t>The proxy service must run on a sufficiently powerful host that provides enough storage and processing capacity for the number of clients that are using it.</w:t>
      </w:r>
    </w:p>
    <w:p w14:paraId="5E2C4256" w14:textId="77777777"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1" w:name="_Toc354828814"/>
      <w:r>
        <w:rPr>
          <w:lang w:val="en-US"/>
        </w:rPr>
        <w:br w:type="page"/>
      </w:r>
    </w:p>
    <w:p w14:paraId="62F9D0B4" w14:textId="7777777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1"/>
    </w:p>
    <w:p w14:paraId="24C88613" w14:textId="77777777" w:rsidR="00105116" w:rsidRPr="002C447C" w:rsidRDefault="00105116" w:rsidP="00105116">
      <w:pPr>
        <w:pStyle w:val="Heading1"/>
        <w:rPr>
          <w:lang w:val="en-US"/>
        </w:rPr>
      </w:pPr>
      <w:bookmarkStart w:id="2" w:name="_Toc354828815"/>
      <w:r w:rsidRPr="002C447C">
        <w:rPr>
          <w:lang w:val="en-US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577"/>
        <w:gridCol w:w="1830"/>
      </w:tblGrid>
      <w:tr w:rsidR="00105116" w:rsidRPr="00BF0D7D" w14:paraId="365CB0D5" w14:textId="77777777" w:rsidTr="00B95C5E">
        <w:tc>
          <w:tcPr>
            <w:tcW w:w="668" w:type="dxa"/>
            <w:shd w:val="clear" w:color="auto" w:fill="BFBFBF" w:themeFill="background1" w:themeFillShade="BF"/>
          </w:tcPr>
          <w:p w14:paraId="3BCC43F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14:paraId="26585C5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26DBF20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577" w:type="dxa"/>
            <w:shd w:val="clear" w:color="auto" w:fill="BFBFBF" w:themeFill="background1" w:themeFillShade="BF"/>
          </w:tcPr>
          <w:p w14:paraId="5EE1417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1830" w:type="dxa"/>
            <w:shd w:val="clear" w:color="auto" w:fill="BFBFBF" w:themeFill="background1" w:themeFillShade="BF"/>
          </w:tcPr>
          <w:p w14:paraId="0298AE20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9840FA" w:rsidRPr="00BF0D7D" w14:paraId="27CB5544" w14:textId="77777777" w:rsidTr="00B95C5E">
        <w:tc>
          <w:tcPr>
            <w:tcW w:w="668" w:type="dxa"/>
          </w:tcPr>
          <w:p w14:paraId="1CF89F7E" w14:textId="77777777"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14:paraId="090B7387" w14:textId="77777777"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2018-09</w:t>
            </w:r>
            <w:r w:rsidR="009840F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13" w:type="dxa"/>
          </w:tcPr>
          <w:p w14:paraId="175BB1DA" w14:textId="0B9CA564" w:rsidR="009840FA" w:rsidRDefault="009840F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  <w:r w:rsidR="00B640D1">
              <w:rPr>
                <w:rFonts w:ascii="Times New Roman" w:hAnsi="Times New Roman" w:cs="Times New Roman"/>
                <w:sz w:val="22"/>
                <w:szCs w:val="22"/>
              </w:rPr>
              <w:t xml:space="preserve"> d1</w:t>
            </w:r>
          </w:p>
        </w:tc>
        <w:tc>
          <w:tcPr>
            <w:tcW w:w="3577" w:type="dxa"/>
          </w:tcPr>
          <w:p w14:paraId="33C2A754" w14:textId="77777777"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1830" w:type="dxa"/>
          </w:tcPr>
          <w:p w14:paraId="4D99FEA8" w14:textId="77777777"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</w:t>
            </w:r>
            <w:r w:rsidR="00550667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on</w:t>
            </w:r>
          </w:p>
        </w:tc>
      </w:tr>
      <w:tr w:rsidR="000D1394" w:rsidRPr="00BF0D7D" w14:paraId="3A11CB53" w14:textId="77777777" w:rsidTr="00B95C5E">
        <w:tc>
          <w:tcPr>
            <w:tcW w:w="668" w:type="dxa"/>
          </w:tcPr>
          <w:p w14:paraId="3E92CA33" w14:textId="4519A66F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14:paraId="2063DEB8" w14:textId="6598CEE6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2018-10-30</w:t>
            </w:r>
          </w:p>
        </w:tc>
        <w:tc>
          <w:tcPr>
            <w:tcW w:w="913" w:type="dxa"/>
          </w:tcPr>
          <w:p w14:paraId="32640AAB" w14:textId="26A31454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d2</w:t>
            </w:r>
          </w:p>
        </w:tc>
        <w:tc>
          <w:tcPr>
            <w:tcW w:w="3577" w:type="dxa"/>
          </w:tcPr>
          <w:p w14:paraId="42FA0316" w14:textId="4F013787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Text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updates</w:t>
            </w:r>
            <w:proofErr w:type="spellEnd"/>
          </w:p>
        </w:tc>
        <w:tc>
          <w:tcPr>
            <w:tcW w:w="1830" w:type="dxa"/>
          </w:tcPr>
          <w:p w14:paraId="0C5528FB" w14:textId="04C131A3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640D1" w:rsidRPr="00BF0D7D" w14:paraId="55194284" w14:textId="77777777" w:rsidTr="00B95C5E">
        <w:tc>
          <w:tcPr>
            <w:tcW w:w="668" w:type="dxa"/>
          </w:tcPr>
          <w:p w14:paraId="2EBD4E45" w14:textId="23D64025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14:paraId="2F706A5C" w14:textId="28DE0681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2019-03-20</w:t>
            </w:r>
          </w:p>
        </w:tc>
        <w:tc>
          <w:tcPr>
            <w:tcW w:w="913" w:type="dxa"/>
          </w:tcPr>
          <w:p w14:paraId="06AD153B" w14:textId="5D1D9332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d3</w:t>
            </w:r>
          </w:p>
        </w:tc>
        <w:tc>
          <w:tcPr>
            <w:tcW w:w="3577" w:type="dxa"/>
          </w:tcPr>
          <w:p w14:paraId="391428B0" w14:textId="72567457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model</w:t>
            </w:r>
            <w:proofErr w:type="spellEnd"/>
          </w:p>
        </w:tc>
        <w:tc>
          <w:tcPr>
            <w:tcW w:w="1830" w:type="dxa"/>
          </w:tcPr>
          <w:p w14:paraId="5569C0E0" w14:textId="00FDD1E8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  <w:bookmarkStart w:id="3" w:name="_GoBack"/>
            <w:bookmarkEnd w:id="3"/>
          </w:p>
        </w:tc>
      </w:tr>
      <w:tr w:rsidR="00B95C5E" w:rsidRPr="00BF0D7D" w14:paraId="1A149CF6" w14:textId="77777777" w:rsidTr="00B95C5E">
        <w:tc>
          <w:tcPr>
            <w:tcW w:w="668" w:type="dxa"/>
          </w:tcPr>
          <w:p w14:paraId="5A35F02D" w14:textId="77777777" w:rsidR="00B95C5E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3" w:type="dxa"/>
          </w:tcPr>
          <w:p w14:paraId="624BD872" w14:textId="77777777" w:rsidR="00B95C5E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14:paraId="12BB6F0C" w14:textId="77777777" w:rsidR="00B95C5E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77" w:type="dxa"/>
          </w:tcPr>
          <w:p w14:paraId="3B9FECD6" w14:textId="77777777" w:rsidR="00B95C5E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30" w:type="dxa"/>
          </w:tcPr>
          <w:p w14:paraId="014DA08B" w14:textId="77777777" w:rsidR="00B95C5E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7B1F416" w14:textId="77777777"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0EDCE07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4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53DCDDF5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1E05BAD0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CDC6FFD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FC1201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EF9E54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0EB56949" w14:textId="77777777" w:rsidTr="00053044">
        <w:tc>
          <w:tcPr>
            <w:tcW w:w="674" w:type="dxa"/>
          </w:tcPr>
          <w:p w14:paraId="5B3BD6D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21AE0A5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2CCE83D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09A4B4B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7FA00020" w14:textId="77777777" w:rsidTr="00053044">
        <w:tc>
          <w:tcPr>
            <w:tcW w:w="674" w:type="dxa"/>
          </w:tcPr>
          <w:p w14:paraId="6094CDB7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47A4C82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79FAF34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64111D5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831C42F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684022F4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78BB1" w14:textId="77777777" w:rsidR="00A07B1D" w:rsidRDefault="00A07B1D" w:rsidP="00252D9B">
      <w:r>
        <w:separator/>
      </w:r>
    </w:p>
  </w:endnote>
  <w:endnote w:type="continuationSeparator" w:id="0">
    <w:p w14:paraId="02A82A1F" w14:textId="77777777" w:rsidR="00A07B1D" w:rsidRDefault="00A07B1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12AA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8392EE" wp14:editId="6DA896B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D5909D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419C868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3C29EA70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2F13AE6B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7A9E328" wp14:editId="4B7C743C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7523EC5B" w14:textId="77777777" w:rsidR="003C4685" w:rsidRDefault="003C4685">
    <w:pPr>
      <w:pStyle w:val="Footer"/>
    </w:pPr>
  </w:p>
  <w:p w14:paraId="7E2F4EC6" w14:textId="77777777" w:rsidR="003C4685" w:rsidRDefault="003C4685">
    <w:pPr>
      <w:pStyle w:val="Footer"/>
    </w:pPr>
  </w:p>
  <w:p w14:paraId="77EDFB89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401A2" wp14:editId="633F638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FFF71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CB74501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5DDEFE9E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4EDAE9A2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1DA8E1D" wp14:editId="088A9979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333F6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3F2068C" wp14:editId="76F1E01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E77F54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80CA2A4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57C84159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87FD005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382E5A73" wp14:editId="6550B8EE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55125" w14:textId="77777777" w:rsidR="00A07B1D" w:rsidRDefault="00A07B1D" w:rsidP="00252D9B">
      <w:r>
        <w:separator/>
      </w:r>
    </w:p>
  </w:footnote>
  <w:footnote w:type="continuationSeparator" w:id="0">
    <w:p w14:paraId="5AC318A3" w14:textId="77777777" w:rsidR="00A07B1D" w:rsidRDefault="00A07B1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F8674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0FC346" wp14:editId="54C2FD7D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6E6A7AFC" w14:textId="77777777" w:rsidTr="003C4685">
      <w:tc>
        <w:tcPr>
          <w:tcW w:w="5093" w:type="dxa"/>
        </w:tcPr>
        <w:p w14:paraId="5B25F811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AAA7B8A" w14:textId="77777777"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Proxy</w:t>
              </w:r>
              <w:r w:rsidR="00255F1B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</w:t>
              </w:r>
              <w:r w:rsidR="001151B9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Service </w:t>
              </w:r>
              <w:r w:rsidR="00A87478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SD</w:t>
              </w:r>
            </w:p>
          </w:sdtContent>
        </w:sdt>
      </w:tc>
      <w:tc>
        <w:tcPr>
          <w:tcW w:w="2268" w:type="dxa"/>
        </w:tcPr>
        <w:p w14:paraId="59525564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46A2CB9F" w14:textId="77777777"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7B9A6604" w14:textId="77777777" w:rsidTr="003C4685">
      <w:tc>
        <w:tcPr>
          <w:tcW w:w="5093" w:type="dxa"/>
        </w:tcPr>
        <w:p w14:paraId="05FD08CA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5746EEF2" w14:textId="35A081F3"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B95C5E">
            <w:rPr>
              <w:rFonts w:asciiTheme="majorHAnsi" w:hAnsiTheme="majorHAnsi"/>
              <w:noProof/>
              <w:sz w:val="18"/>
              <w:szCs w:val="18"/>
            </w:rPr>
            <w:t>2019-03-20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749914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C57490E" w14:textId="2AF557B9" w:rsidR="003C4685" w:rsidRPr="00051C46" w:rsidRDefault="001151B9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  <w:r w:rsidR="00D77E2E">
                <w:rPr>
                  <w:rFonts w:asciiTheme="majorHAnsi" w:hAnsiTheme="majorHAnsi"/>
                  <w:sz w:val="18"/>
                  <w:szCs w:val="18"/>
                </w:rPr>
                <w:t xml:space="preserve"> d2</w:t>
              </w:r>
            </w:p>
          </w:sdtContent>
        </w:sdt>
      </w:tc>
    </w:tr>
    <w:tr w:rsidR="003C4685" w:rsidRPr="00F87F2C" w14:paraId="459F4ADE" w14:textId="77777777" w:rsidTr="003C4685">
      <w:tc>
        <w:tcPr>
          <w:tcW w:w="5093" w:type="dxa"/>
        </w:tcPr>
        <w:p w14:paraId="6D488FA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13BCD32A" w14:textId="77777777" w:rsidR="003C4685" w:rsidRPr="00C92FAF" w:rsidRDefault="00860197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</w:t>
          </w:r>
          <w:r w:rsidR="00143CBD">
            <w:rPr>
              <w:rFonts w:asciiTheme="majorHAnsi" w:hAnsiTheme="majorHAnsi"/>
              <w:sz w:val="18"/>
              <w:szCs w:val="18"/>
              <w:lang w:val="pt-PT"/>
            </w:rPr>
            <w:t xml:space="preserve">, Luleå </w:t>
          </w:r>
          <w:proofErr w:type="spellStart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4DFDBAB7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9F0CAC3" w14:textId="77777777" w:rsidR="003C4685" w:rsidRPr="00F87F2C" w:rsidRDefault="00143CBD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  <w:proofErr w:type="spellEnd"/>
            </w:p>
          </w:sdtContent>
        </w:sdt>
      </w:tc>
    </w:tr>
    <w:tr w:rsidR="003C4685" w:rsidRPr="00F87F2C" w14:paraId="1908EC4D" w14:textId="77777777" w:rsidTr="003C4685">
      <w:tc>
        <w:tcPr>
          <w:tcW w:w="5093" w:type="dxa"/>
        </w:tcPr>
        <w:p w14:paraId="0B08110D" w14:textId="77777777" w:rsidR="003C4685" w:rsidRPr="00860197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60197">
            <w:rPr>
              <w:rFonts w:asciiTheme="majorHAnsi" w:hAnsiTheme="majorHAnsi"/>
              <w:sz w:val="16"/>
              <w:szCs w:val="18"/>
            </w:rPr>
            <w:t>Contact</w:t>
          </w:r>
        </w:p>
        <w:p w14:paraId="4F82D080" w14:textId="77777777" w:rsidR="003C4685" w:rsidRPr="00860197" w:rsidRDefault="00A07B1D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="00860197" w:rsidRPr="00860197">
              <w:rPr>
                <w:rStyle w:val="Hyperlink"/>
                <w:rFonts w:asciiTheme="majorHAnsi" w:hAnsiTheme="majorHAnsi"/>
                <w:sz w:val="18"/>
                <w:szCs w:val="18"/>
              </w:rPr>
              <w:t>jens.eliasson@ltu.se</w:t>
            </w:r>
          </w:hyperlink>
          <w:r w:rsidR="00A87478" w:rsidRPr="00860197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6885A1DA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99F22DA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065DF70E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7AA83A86" w14:textId="77777777" w:rsidTr="00F034F3">
      <w:tc>
        <w:tcPr>
          <w:tcW w:w="4350" w:type="dxa"/>
        </w:tcPr>
        <w:p w14:paraId="1073CD24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918E42" w14:textId="77777777"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SD</w:t>
              </w:r>
            </w:p>
          </w:sdtContent>
        </w:sdt>
      </w:tc>
      <w:tc>
        <w:tcPr>
          <w:tcW w:w="2268" w:type="dxa"/>
        </w:tcPr>
        <w:p w14:paraId="7C0B4B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86D782D" w14:textId="3EC5EA38" w:rsidR="003C4685" w:rsidRPr="00C76DE5" w:rsidRDefault="00D77E2E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 d2</w:t>
              </w:r>
            </w:p>
          </w:sdtContent>
        </w:sdt>
      </w:tc>
    </w:tr>
    <w:tr w:rsidR="003C4685" w:rsidRPr="00051C46" w14:paraId="6633E287" w14:textId="77777777" w:rsidTr="00F034F3">
      <w:tc>
        <w:tcPr>
          <w:tcW w:w="4350" w:type="dxa"/>
        </w:tcPr>
        <w:p w14:paraId="22DA2144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53AE77A" w14:textId="21719A31"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B95C5E">
            <w:rPr>
              <w:rFonts w:asciiTheme="majorHAnsi" w:hAnsiTheme="majorHAnsi"/>
              <w:noProof/>
              <w:sz w:val="18"/>
              <w:szCs w:val="18"/>
            </w:rPr>
            <w:t>2019-03-20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FCEE885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FBB0ECF" w14:textId="77777777" w:rsidR="003C4685" w:rsidRPr="00051C46" w:rsidRDefault="00143CBD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3C4685" w:rsidRPr="00051C46" w14:paraId="296C5577" w14:textId="77777777" w:rsidTr="00F034F3">
      <w:tc>
        <w:tcPr>
          <w:tcW w:w="4350" w:type="dxa"/>
        </w:tcPr>
        <w:p w14:paraId="6F86523F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F0E28BC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D3D72DD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C176D27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82E6D81" wp14:editId="382BD0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506"/>
    <w:multiLevelType w:val="hybridMultilevel"/>
    <w:tmpl w:val="5A9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F90AAC"/>
    <w:multiLevelType w:val="hybridMultilevel"/>
    <w:tmpl w:val="CC428106"/>
    <w:lvl w:ilvl="0" w:tplc="524ECAC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002D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76BD3"/>
    <w:rsid w:val="00080E87"/>
    <w:rsid w:val="00081ECA"/>
    <w:rsid w:val="00091AC3"/>
    <w:rsid w:val="00097468"/>
    <w:rsid w:val="000A20E4"/>
    <w:rsid w:val="000B56E1"/>
    <w:rsid w:val="000C192B"/>
    <w:rsid w:val="000D1394"/>
    <w:rsid w:val="000D18F5"/>
    <w:rsid w:val="000D1E5C"/>
    <w:rsid w:val="000D64A9"/>
    <w:rsid w:val="000E1F82"/>
    <w:rsid w:val="000E24A5"/>
    <w:rsid w:val="000E430C"/>
    <w:rsid w:val="000F767C"/>
    <w:rsid w:val="00105116"/>
    <w:rsid w:val="00107310"/>
    <w:rsid w:val="00110F88"/>
    <w:rsid w:val="001151B9"/>
    <w:rsid w:val="0011737D"/>
    <w:rsid w:val="00121084"/>
    <w:rsid w:val="00121E6B"/>
    <w:rsid w:val="00133006"/>
    <w:rsid w:val="00136054"/>
    <w:rsid w:val="00143CBD"/>
    <w:rsid w:val="0014413D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55F1B"/>
    <w:rsid w:val="002736A5"/>
    <w:rsid w:val="00277C2E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349E"/>
    <w:rsid w:val="002C447C"/>
    <w:rsid w:val="002D18A2"/>
    <w:rsid w:val="002D43F3"/>
    <w:rsid w:val="002D58D2"/>
    <w:rsid w:val="002E199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12A4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0812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0763C"/>
    <w:rsid w:val="00512379"/>
    <w:rsid w:val="005139B1"/>
    <w:rsid w:val="0051583A"/>
    <w:rsid w:val="00526822"/>
    <w:rsid w:val="00527396"/>
    <w:rsid w:val="005302D5"/>
    <w:rsid w:val="00530E37"/>
    <w:rsid w:val="00534C02"/>
    <w:rsid w:val="00550667"/>
    <w:rsid w:val="00551787"/>
    <w:rsid w:val="00554908"/>
    <w:rsid w:val="0055717B"/>
    <w:rsid w:val="005620FC"/>
    <w:rsid w:val="005630CC"/>
    <w:rsid w:val="00586F04"/>
    <w:rsid w:val="005B284F"/>
    <w:rsid w:val="005C005D"/>
    <w:rsid w:val="005C00F9"/>
    <w:rsid w:val="005C7D63"/>
    <w:rsid w:val="005E0F09"/>
    <w:rsid w:val="005F1531"/>
    <w:rsid w:val="005F3371"/>
    <w:rsid w:val="005F5F03"/>
    <w:rsid w:val="006049F3"/>
    <w:rsid w:val="00604A60"/>
    <w:rsid w:val="00610709"/>
    <w:rsid w:val="006218C1"/>
    <w:rsid w:val="00632D15"/>
    <w:rsid w:val="00656467"/>
    <w:rsid w:val="0069254F"/>
    <w:rsid w:val="006A0655"/>
    <w:rsid w:val="006A60D0"/>
    <w:rsid w:val="006B782B"/>
    <w:rsid w:val="006C0348"/>
    <w:rsid w:val="006C7BA9"/>
    <w:rsid w:val="006D4A94"/>
    <w:rsid w:val="006E0DC4"/>
    <w:rsid w:val="006E2800"/>
    <w:rsid w:val="006F1ADC"/>
    <w:rsid w:val="006F6D3C"/>
    <w:rsid w:val="00700EC2"/>
    <w:rsid w:val="00706C92"/>
    <w:rsid w:val="00707C81"/>
    <w:rsid w:val="00723B56"/>
    <w:rsid w:val="00724746"/>
    <w:rsid w:val="007310AC"/>
    <w:rsid w:val="0074674C"/>
    <w:rsid w:val="00754CF0"/>
    <w:rsid w:val="007702D5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91E"/>
    <w:rsid w:val="007F5C5B"/>
    <w:rsid w:val="00810572"/>
    <w:rsid w:val="008175AF"/>
    <w:rsid w:val="008355B4"/>
    <w:rsid w:val="008568F4"/>
    <w:rsid w:val="00860197"/>
    <w:rsid w:val="00860543"/>
    <w:rsid w:val="0087560A"/>
    <w:rsid w:val="00876629"/>
    <w:rsid w:val="00891AC6"/>
    <w:rsid w:val="00893B35"/>
    <w:rsid w:val="008A12F3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2429"/>
    <w:rsid w:val="00945B04"/>
    <w:rsid w:val="00945E96"/>
    <w:rsid w:val="009560BA"/>
    <w:rsid w:val="00963E63"/>
    <w:rsid w:val="009651FD"/>
    <w:rsid w:val="00966FDA"/>
    <w:rsid w:val="00974A31"/>
    <w:rsid w:val="009840FA"/>
    <w:rsid w:val="009A2A92"/>
    <w:rsid w:val="009A5873"/>
    <w:rsid w:val="009A7920"/>
    <w:rsid w:val="009B6057"/>
    <w:rsid w:val="009C15EF"/>
    <w:rsid w:val="009C59D1"/>
    <w:rsid w:val="009C7D92"/>
    <w:rsid w:val="009D1A53"/>
    <w:rsid w:val="009F0CDA"/>
    <w:rsid w:val="00A07B1D"/>
    <w:rsid w:val="00A16EF6"/>
    <w:rsid w:val="00A4046D"/>
    <w:rsid w:val="00A45B40"/>
    <w:rsid w:val="00A55B60"/>
    <w:rsid w:val="00A668E8"/>
    <w:rsid w:val="00A7028A"/>
    <w:rsid w:val="00A71C80"/>
    <w:rsid w:val="00A75821"/>
    <w:rsid w:val="00A87478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0D1"/>
    <w:rsid w:val="00B644E7"/>
    <w:rsid w:val="00B727D0"/>
    <w:rsid w:val="00B82084"/>
    <w:rsid w:val="00B9053A"/>
    <w:rsid w:val="00B95C5E"/>
    <w:rsid w:val="00BB58EE"/>
    <w:rsid w:val="00BC2AFE"/>
    <w:rsid w:val="00BC537E"/>
    <w:rsid w:val="00BE0D6D"/>
    <w:rsid w:val="00BE135C"/>
    <w:rsid w:val="00BE694F"/>
    <w:rsid w:val="00BF0D7D"/>
    <w:rsid w:val="00C01638"/>
    <w:rsid w:val="00C035B1"/>
    <w:rsid w:val="00C409D4"/>
    <w:rsid w:val="00C4398D"/>
    <w:rsid w:val="00C45A26"/>
    <w:rsid w:val="00C475F7"/>
    <w:rsid w:val="00C51634"/>
    <w:rsid w:val="00C76DE5"/>
    <w:rsid w:val="00C833FA"/>
    <w:rsid w:val="00C8475A"/>
    <w:rsid w:val="00C92FAF"/>
    <w:rsid w:val="00C96366"/>
    <w:rsid w:val="00CB0376"/>
    <w:rsid w:val="00CB0D40"/>
    <w:rsid w:val="00CB4A31"/>
    <w:rsid w:val="00CD0B67"/>
    <w:rsid w:val="00CD1CDD"/>
    <w:rsid w:val="00CD6AA4"/>
    <w:rsid w:val="00CE7A02"/>
    <w:rsid w:val="00CF4746"/>
    <w:rsid w:val="00D010D7"/>
    <w:rsid w:val="00D06F99"/>
    <w:rsid w:val="00D10996"/>
    <w:rsid w:val="00D15CAE"/>
    <w:rsid w:val="00D23EB9"/>
    <w:rsid w:val="00D241E3"/>
    <w:rsid w:val="00D25A6D"/>
    <w:rsid w:val="00D271CA"/>
    <w:rsid w:val="00D304E5"/>
    <w:rsid w:val="00D412F3"/>
    <w:rsid w:val="00D51ECE"/>
    <w:rsid w:val="00D77E2E"/>
    <w:rsid w:val="00D934AB"/>
    <w:rsid w:val="00D93A3E"/>
    <w:rsid w:val="00D941F0"/>
    <w:rsid w:val="00D9420E"/>
    <w:rsid w:val="00DA5583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2721"/>
    <w:rsid w:val="00E76CE9"/>
    <w:rsid w:val="00E8132A"/>
    <w:rsid w:val="00E925B4"/>
    <w:rsid w:val="00EA4F4E"/>
    <w:rsid w:val="00EB31B9"/>
    <w:rsid w:val="00EB37C9"/>
    <w:rsid w:val="00EB3987"/>
    <w:rsid w:val="00EB6483"/>
    <w:rsid w:val="00EC1C8C"/>
    <w:rsid w:val="00EC3C8A"/>
    <w:rsid w:val="00EC52B7"/>
    <w:rsid w:val="00ED0EE0"/>
    <w:rsid w:val="00ED30BA"/>
    <w:rsid w:val="00ED5016"/>
    <w:rsid w:val="00F0129D"/>
    <w:rsid w:val="00F03378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3977BA5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412DA"/>
    <w:rsid w:val="000A18E7"/>
    <w:rsid w:val="000D221C"/>
    <w:rsid w:val="00121F5C"/>
    <w:rsid w:val="0014259E"/>
    <w:rsid w:val="00175415"/>
    <w:rsid w:val="002D174B"/>
    <w:rsid w:val="00393CD9"/>
    <w:rsid w:val="004908BF"/>
    <w:rsid w:val="004C7DBA"/>
    <w:rsid w:val="005171C2"/>
    <w:rsid w:val="0082271C"/>
    <w:rsid w:val="00846A15"/>
    <w:rsid w:val="00902CBF"/>
    <w:rsid w:val="00A41D39"/>
    <w:rsid w:val="00AB4826"/>
    <w:rsid w:val="00BE5068"/>
    <w:rsid w:val="00E1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6FC77-A2A6-FF4D-A6DB-DC7CA702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3.2\M2\Temperature\Arrowhead SD Service Description v1.1.dotx</Template>
  <TotalTime>222</TotalTime>
  <Pages>4</Pages>
  <Words>243</Words>
  <Characters>1490</Characters>
  <Application>Microsoft Office Word</Application>
  <DocSecurity>0</DocSecurity>
  <Lines>93</Lines>
  <Paragraphs>57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EventPublishing Service SD</vt:lpstr>
      <vt:lpstr>TokenGeneration Service SD</vt:lpstr>
      <vt:lpstr>[Title]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SD</dc:title>
  <dc:creator>Hegedűs Csaba</dc:creator>
  <cp:lastModifiedBy>Microsoft Office User</cp:lastModifiedBy>
  <cp:revision>43</cp:revision>
  <cp:lastPrinted>2013-11-27T17:29:00Z</cp:lastPrinted>
  <dcterms:created xsi:type="dcterms:W3CDTF">2017-09-29T11:49:00Z</dcterms:created>
  <dcterms:modified xsi:type="dcterms:W3CDTF">2019-03-20T07:26:00Z</dcterms:modified>
  <cp:category>G4.0 d2</cp:category>
  <cp:contentStatus>For approval</cp:contentStatus>
</cp:coreProperties>
</file>