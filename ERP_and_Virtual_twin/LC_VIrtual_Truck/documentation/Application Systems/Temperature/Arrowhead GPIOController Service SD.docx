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DB2278A3372140B7A10087B422BA78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2743823" w14:textId="1A59DFB6" w:rsidR="00B231B1" w:rsidRPr="00C92FAF" w:rsidRDefault="008B74F4" w:rsidP="00D412F3">
          <w:pPr>
            <w:pStyle w:val="BodyText"/>
            <w:rPr>
              <w:noProof/>
            </w:rPr>
          </w:pPr>
          <w:proofErr w:type="spellStart"/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GPIOController</w:t>
          </w:r>
          <w:proofErr w:type="spellEnd"/>
          <w:r w:rsidR="00200185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SD</w:t>
          </w:r>
        </w:p>
      </w:sdtContent>
    </w:sdt>
    <w:p w14:paraId="0F9A5FC6" w14:textId="77777777" w:rsidR="003C4685" w:rsidRDefault="003C4685" w:rsidP="00D304E5">
      <w:pPr>
        <w:rPr>
          <w:noProof/>
          <w:lang w:val="en-US" w:eastAsia="en-US"/>
        </w:rPr>
      </w:pPr>
    </w:p>
    <w:p w14:paraId="3058E63A" w14:textId="77777777" w:rsidR="00322898" w:rsidRDefault="00322898" w:rsidP="00D304E5">
      <w:pPr>
        <w:rPr>
          <w:noProof/>
          <w:lang w:val="en-US" w:eastAsia="en-US"/>
        </w:rPr>
      </w:pPr>
    </w:p>
    <w:p w14:paraId="5D851ADB" w14:textId="77777777" w:rsidR="00322898" w:rsidRDefault="00322898" w:rsidP="00D304E5">
      <w:pPr>
        <w:rPr>
          <w:noProof/>
          <w:lang w:val="en-US" w:eastAsia="en-US"/>
        </w:rPr>
      </w:pPr>
    </w:p>
    <w:p w14:paraId="566430F4" w14:textId="77777777" w:rsidR="00322898" w:rsidRDefault="00322898" w:rsidP="00D304E5">
      <w:pPr>
        <w:rPr>
          <w:noProof/>
          <w:lang w:val="en-US" w:eastAsia="en-US"/>
        </w:rPr>
      </w:pPr>
    </w:p>
    <w:p w14:paraId="5CB6E1F9" w14:textId="77777777" w:rsidR="00322898" w:rsidRDefault="00322898" w:rsidP="00D304E5">
      <w:pPr>
        <w:rPr>
          <w:noProof/>
          <w:lang w:val="en-US" w:eastAsia="en-US"/>
        </w:rPr>
      </w:pPr>
    </w:p>
    <w:p w14:paraId="6F07E56C" w14:textId="77777777" w:rsidR="00322898" w:rsidRDefault="00322898" w:rsidP="00D304E5">
      <w:pPr>
        <w:rPr>
          <w:noProof/>
          <w:lang w:val="en-US" w:eastAsia="en-US"/>
        </w:rPr>
      </w:pPr>
    </w:p>
    <w:p w14:paraId="1CF94384" w14:textId="77777777" w:rsidR="00322898" w:rsidRDefault="00322898" w:rsidP="00D304E5">
      <w:pPr>
        <w:rPr>
          <w:noProof/>
          <w:lang w:val="en-US" w:eastAsia="en-US"/>
        </w:rPr>
      </w:pPr>
    </w:p>
    <w:p w14:paraId="219FEC5B" w14:textId="77777777" w:rsidR="00322898" w:rsidRDefault="00322898" w:rsidP="00D304E5">
      <w:pPr>
        <w:rPr>
          <w:noProof/>
          <w:lang w:val="en-US" w:eastAsia="en-US"/>
        </w:rPr>
      </w:pPr>
    </w:p>
    <w:p w14:paraId="0F3B2AE4" w14:textId="77777777" w:rsidR="00322898" w:rsidRDefault="00322898" w:rsidP="00D304E5">
      <w:pPr>
        <w:rPr>
          <w:noProof/>
          <w:lang w:val="en-US" w:eastAsia="en-US"/>
        </w:rPr>
      </w:pPr>
    </w:p>
    <w:p w14:paraId="6BE91968" w14:textId="77777777" w:rsidR="00322898" w:rsidRDefault="00322898" w:rsidP="00D304E5">
      <w:pPr>
        <w:rPr>
          <w:noProof/>
          <w:lang w:val="en-US" w:eastAsia="en-US"/>
        </w:rPr>
      </w:pPr>
    </w:p>
    <w:p w14:paraId="6880ADE7" w14:textId="77777777" w:rsidR="00322898" w:rsidRDefault="00322898" w:rsidP="00D304E5">
      <w:pPr>
        <w:rPr>
          <w:noProof/>
          <w:lang w:val="en-US" w:eastAsia="en-US"/>
        </w:rPr>
      </w:pPr>
    </w:p>
    <w:p w14:paraId="2B9C7254" w14:textId="77777777"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1E38E43" wp14:editId="31D55EFB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7D60E" w14:textId="77777777" w:rsidR="004F137A" w:rsidRDefault="004F137A" w:rsidP="004F137A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:rsidR="004F137A" w:rsidRDefault="004F137A" w:rsidP="004F137A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BDABA36" w14:textId="25B898E2" w:rsidR="002C447C" w:rsidRPr="002C447C" w:rsidRDefault="008B74F4" w:rsidP="002C447C">
      <w:pPr>
        <w:pStyle w:val="Title"/>
        <w:rPr>
          <w:lang w:val="en-US"/>
        </w:rPr>
      </w:pPr>
      <w:proofErr w:type="spellStart"/>
      <w:r>
        <w:rPr>
          <w:lang w:val="en-US"/>
        </w:rPr>
        <w:lastRenderedPageBreak/>
        <w:t>GPIOController</w:t>
      </w:r>
      <w:proofErr w:type="spellEnd"/>
      <w:r w:rsidR="00107310">
        <w:rPr>
          <w:lang w:val="en-US"/>
        </w:rPr>
        <w:t xml:space="preserve"> </w:t>
      </w:r>
      <w:r w:rsidR="009560BA">
        <w:rPr>
          <w:lang w:val="en-US"/>
        </w:rPr>
        <w:t>Overview</w:t>
      </w:r>
    </w:p>
    <w:p w14:paraId="01267E37" w14:textId="6D806E19" w:rsidR="008372F5" w:rsidRPr="00F87F2C" w:rsidRDefault="00240448" w:rsidP="008372F5">
      <w:pPr>
        <w:pStyle w:val="BodyText"/>
        <w:rPr>
          <w:lang w:val="en-US"/>
        </w:rPr>
      </w:pPr>
      <w:r w:rsidRPr="00F87F2C">
        <w:rPr>
          <w:lang w:val="en-US"/>
        </w:rPr>
        <w:t xml:space="preserve">This document describes </w:t>
      </w:r>
      <w:r w:rsidR="006049F3" w:rsidRPr="00F87F2C">
        <w:rPr>
          <w:lang w:val="en-US"/>
        </w:rPr>
        <w:t>a</w:t>
      </w:r>
      <w:r w:rsidR="001B7D4F">
        <w:rPr>
          <w:lang w:val="en-US"/>
        </w:rPr>
        <w:t xml:space="preserve"> low-level</w:t>
      </w:r>
      <w:r w:rsidR="006049F3" w:rsidRPr="00F87F2C">
        <w:rPr>
          <w:lang w:val="en-US"/>
        </w:rPr>
        <w:t xml:space="preserve"> </w:t>
      </w:r>
      <w:r w:rsidRPr="00F87F2C">
        <w:rPr>
          <w:lang w:val="en-US"/>
        </w:rPr>
        <w:t>Arrowhead service</w:t>
      </w:r>
      <w:r w:rsidR="001B7D4F">
        <w:rPr>
          <w:lang w:val="en-US"/>
        </w:rPr>
        <w:t xml:space="preserve"> for configuration of I/O pins, </w:t>
      </w:r>
      <w:proofErr w:type="spellStart"/>
      <w:r w:rsidR="001B7D4F">
        <w:rPr>
          <w:lang w:val="en-US"/>
        </w:rPr>
        <w:t>plis</w:t>
      </w:r>
      <w:proofErr w:type="spellEnd"/>
      <w:r w:rsidR="001B7D4F">
        <w:rPr>
          <w:lang w:val="en-US"/>
        </w:rPr>
        <w:t xml:space="preserve"> read and write capabilities. The document is also</w:t>
      </w:r>
      <w:r w:rsidRPr="00F87F2C">
        <w:rPr>
          <w:lang w:val="en-US"/>
        </w:rPr>
        <w:t xml:space="preserve"> including </w:t>
      </w:r>
      <w:r w:rsidR="001B7D4F">
        <w:rPr>
          <w:lang w:val="en-US"/>
        </w:rPr>
        <w:t>the provides</w:t>
      </w:r>
      <w:r w:rsidRPr="00F87F2C">
        <w:rPr>
          <w:lang w:val="en-US"/>
        </w:rPr>
        <w:t xml:space="preserve"> interfaces, functions and information model.</w:t>
      </w:r>
    </w:p>
    <w:p w14:paraId="3CC4BA3B" w14:textId="77777777" w:rsidR="00926041" w:rsidRDefault="008372F5" w:rsidP="00926041">
      <w:pPr>
        <w:pStyle w:val="Title"/>
        <w:rPr>
          <w:lang w:val="en-US"/>
        </w:rPr>
      </w:pPr>
      <w:r>
        <w:rPr>
          <w:lang w:val="en-US"/>
        </w:rPr>
        <w:t>Abstract Interface</w:t>
      </w:r>
    </w:p>
    <w:p w14:paraId="62293064" w14:textId="2A2A25EC" w:rsidR="00D412F3" w:rsidRDefault="008372F5" w:rsidP="00D412F3">
      <w:pPr>
        <w:pStyle w:val="BodyText"/>
        <w:rPr>
          <w:lang w:val="en-US"/>
        </w:rPr>
      </w:pPr>
      <w:r>
        <w:rPr>
          <w:lang w:val="en-US"/>
        </w:rPr>
        <w:t xml:space="preserve">This simple Service provides </w:t>
      </w:r>
      <w:r w:rsidR="008B74F4">
        <w:rPr>
          <w:lang w:val="en-US"/>
        </w:rPr>
        <w:t xml:space="preserve">control, read and write </w:t>
      </w:r>
      <w:r>
        <w:rPr>
          <w:lang w:val="en-US"/>
        </w:rPr>
        <w:t xml:space="preserve">of </w:t>
      </w:r>
      <w:proofErr w:type="gramStart"/>
      <w:r w:rsidR="008B74F4">
        <w:rPr>
          <w:lang w:val="en-US"/>
        </w:rPr>
        <w:t>General</w:t>
      </w:r>
      <w:r w:rsidR="0055757D">
        <w:rPr>
          <w:lang w:val="en-US"/>
        </w:rPr>
        <w:t xml:space="preserve"> P</w:t>
      </w:r>
      <w:r w:rsidR="008B74F4">
        <w:rPr>
          <w:lang w:val="en-US"/>
        </w:rPr>
        <w:t>urpose</w:t>
      </w:r>
      <w:proofErr w:type="gramEnd"/>
      <w:r w:rsidR="008B74F4">
        <w:rPr>
          <w:lang w:val="en-US"/>
        </w:rPr>
        <w:t xml:space="preserve"> Inpu</w:t>
      </w:r>
      <w:r w:rsidR="0055757D">
        <w:rPr>
          <w:lang w:val="en-US"/>
        </w:rPr>
        <w:t>t</w:t>
      </w:r>
      <w:r w:rsidR="008B74F4">
        <w:rPr>
          <w:lang w:val="en-US"/>
        </w:rPr>
        <w:t xml:space="preserve"> Output (GPIO) </w:t>
      </w:r>
      <w:r>
        <w:rPr>
          <w:lang w:val="en-US"/>
        </w:rPr>
        <w:t>in</w:t>
      </w:r>
      <w:r w:rsidR="008B74F4">
        <w:rPr>
          <w:lang w:val="en-US"/>
        </w:rPr>
        <w:t xml:space="preserve"> digital values</w:t>
      </w:r>
      <w:r>
        <w:rPr>
          <w:lang w:val="en-US"/>
        </w:rPr>
        <w:t>.</w:t>
      </w:r>
    </w:p>
    <w:p w14:paraId="61325227" w14:textId="32515EE2" w:rsidR="00880715" w:rsidRDefault="00880715" w:rsidP="00880715">
      <w:pPr>
        <w:pStyle w:val="Heading1"/>
      </w:pPr>
      <w:proofErr w:type="spellStart"/>
      <w:r>
        <w:t>get</w:t>
      </w:r>
      <w:r w:rsidR="008B74F4">
        <w:t>Config</w:t>
      </w:r>
      <w:proofErr w:type="spellEnd"/>
    </w:p>
    <w:p w14:paraId="62869C99" w14:textId="2CA83BE9" w:rsidR="00880715" w:rsidRDefault="00880715" w:rsidP="00880715">
      <w:pPr>
        <w:pStyle w:val="BodyText"/>
        <w:rPr>
          <w:lang w:val="en-US" w:eastAsia="en-US"/>
        </w:rPr>
      </w:pPr>
      <w:r w:rsidRPr="008B74F4">
        <w:rPr>
          <w:lang w:val="en-US" w:eastAsia="en-US"/>
        </w:rPr>
        <w:t xml:space="preserve">This method </w:t>
      </w:r>
      <w:r w:rsidR="00540AD6">
        <w:rPr>
          <w:lang w:val="en-US" w:eastAsia="en-US"/>
        </w:rPr>
        <w:t xml:space="preserve">provides a </w:t>
      </w:r>
      <w:r w:rsidR="005C00E9" w:rsidRPr="008B74F4">
        <w:rPr>
          <w:lang w:val="en-US" w:eastAsia="en-US"/>
        </w:rPr>
        <w:t>GET</w:t>
      </w:r>
      <w:r w:rsidRPr="008B74F4">
        <w:rPr>
          <w:lang w:val="en-US" w:eastAsia="en-US"/>
        </w:rPr>
        <w:t xml:space="preserve"> request-response</w:t>
      </w:r>
      <w:r w:rsidR="00540AD6">
        <w:rPr>
          <w:lang w:val="en-US" w:eastAsia="en-US"/>
        </w:rPr>
        <w:t xml:space="preserve"> interface</w:t>
      </w:r>
      <w:r w:rsidRPr="008B74F4">
        <w:rPr>
          <w:lang w:val="en-US" w:eastAsia="en-US"/>
        </w:rPr>
        <w:t xml:space="preserve">. </w:t>
      </w:r>
      <w:r w:rsidR="00540AD6">
        <w:rPr>
          <w:lang w:val="en-US" w:eastAsia="en-US"/>
        </w:rPr>
        <w:t xml:space="preserve">If no </w:t>
      </w:r>
      <w:r w:rsidRPr="008B74F4">
        <w:rPr>
          <w:lang w:val="en-US" w:eastAsia="en-US"/>
        </w:rPr>
        <w:t>request message,</w:t>
      </w:r>
      <w:r w:rsidR="00540AD6">
        <w:rPr>
          <w:lang w:val="en-US" w:eastAsia="en-US"/>
        </w:rPr>
        <w:t xml:space="preserve"> the </w:t>
      </w:r>
      <w:r w:rsidR="00FE1D0F">
        <w:rPr>
          <w:lang w:val="en-US" w:eastAsia="en-US"/>
        </w:rPr>
        <w:t>method</w:t>
      </w:r>
      <w:r w:rsidR="00540AD6">
        <w:rPr>
          <w:lang w:val="en-US" w:eastAsia="en-US"/>
        </w:rPr>
        <w:t xml:space="preserve"> retur</w:t>
      </w:r>
      <w:r w:rsidR="00FE1D0F">
        <w:rPr>
          <w:lang w:val="en-US" w:eastAsia="en-US"/>
        </w:rPr>
        <w:t>n</w:t>
      </w:r>
      <w:r w:rsidR="00540AD6">
        <w:rPr>
          <w:lang w:val="en-US" w:eastAsia="en-US"/>
        </w:rPr>
        <w:t>s the configuration for all input/outputs.</w:t>
      </w:r>
      <w:r w:rsidRPr="008B74F4">
        <w:rPr>
          <w:lang w:val="en-US" w:eastAsia="en-US"/>
        </w:rPr>
        <w:t xml:space="preserve"> </w:t>
      </w:r>
      <w:r w:rsidR="00540AD6">
        <w:rPr>
          <w:lang w:val="en-US" w:eastAsia="en-US"/>
        </w:rPr>
        <w:t xml:space="preserve">If </w:t>
      </w:r>
      <w:r w:rsidR="00EA2145">
        <w:rPr>
          <w:lang w:val="en-US" w:eastAsia="en-US"/>
        </w:rPr>
        <w:t>a request message is provided, only the inputs/outputs in</w:t>
      </w:r>
      <w:r w:rsidRPr="008B74F4">
        <w:rPr>
          <w:lang w:val="en-US" w:eastAsia="en-US"/>
        </w:rPr>
        <w:t xml:space="preserve"> the </w:t>
      </w:r>
      <w:r w:rsidR="007D4DAA">
        <w:rPr>
          <w:lang w:val="en-US" w:eastAsia="en-US"/>
        </w:rPr>
        <w:t>request</w:t>
      </w:r>
      <w:r w:rsidR="00A37EF4">
        <w:rPr>
          <w:lang w:val="en-US" w:eastAsia="en-US"/>
        </w:rPr>
        <w:t xml:space="preserve"> of type </w:t>
      </w:r>
      <w:proofErr w:type="spellStart"/>
      <w:r w:rsidR="00A37EF4">
        <w:rPr>
          <w:lang w:val="en-US" w:eastAsia="en-US"/>
        </w:rPr>
        <w:t>GPIOControlConfigRequest</w:t>
      </w:r>
      <w:proofErr w:type="spellEnd"/>
      <w:r w:rsidRPr="008B74F4">
        <w:rPr>
          <w:lang w:val="en-US" w:eastAsia="en-US"/>
        </w:rPr>
        <w:t xml:space="preserve"> is </w:t>
      </w:r>
      <w:r w:rsidR="00EA2145">
        <w:rPr>
          <w:lang w:val="en-US" w:eastAsia="en-US"/>
        </w:rPr>
        <w:t xml:space="preserve">returned in a </w:t>
      </w:r>
      <w:proofErr w:type="spellStart"/>
      <w:r w:rsidR="00EA2145">
        <w:rPr>
          <w:lang w:val="en-US" w:eastAsia="en-US"/>
        </w:rPr>
        <w:t>GPIOControlConfigResponse</w:t>
      </w:r>
      <w:proofErr w:type="spellEnd"/>
      <w:r w:rsidRPr="008B74F4">
        <w:rPr>
          <w:lang w:val="en-US" w:eastAsia="en-US"/>
        </w:rPr>
        <w:t>.</w:t>
      </w:r>
    </w:p>
    <w:p w14:paraId="246BAA1C" w14:textId="56F34743" w:rsidR="008B74F4" w:rsidRDefault="008B74F4" w:rsidP="008B74F4">
      <w:pPr>
        <w:pStyle w:val="Heading1"/>
      </w:pPr>
      <w:proofErr w:type="spellStart"/>
      <w:r>
        <w:t>s</w:t>
      </w:r>
      <w:r>
        <w:t>etConfig</w:t>
      </w:r>
      <w:proofErr w:type="spellEnd"/>
    </w:p>
    <w:p w14:paraId="5169CB03" w14:textId="05A0C787" w:rsidR="008B74F4" w:rsidRPr="008B74F4" w:rsidRDefault="008B74F4" w:rsidP="008B74F4">
      <w:pPr>
        <w:pStyle w:val="BodyText"/>
        <w:rPr>
          <w:lang w:val="en-US" w:eastAsia="en-US"/>
        </w:rPr>
      </w:pPr>
      <w:r w:rsidRPr="008B74F4">
        <w:rPr>
          <w:lang w:val="en-US" w:eastAsia="en-US"/>
        </w:rPr>
        <w:t xml:space="preserve">This method </w:t>
      </w:r>
      <w:r w:rsidR="00EA2145">
        <w:rPr>
          <w:lang w:val="en-US" w:eastAsia="en-US"/>
        </w:rPr>
        <w:t>provides</w:t>
      </w:r>
      <w:r w:rsidRPr="008B74F4">
        <w:rPr>
          <w:lang w:val="en-US" w:eastAsia="en-US"/>
        </w:rPr>
        <w:t xml:space="preserve"> a (</w:t>
      </w:r>
      <w:r w:rsidR="005263F5">
        <w:rPr>
          <w:lang w:val="en-US" w:eastAsia="en-US"/>
        </w:rPr>
        <w:t>POST</w:t>
      </w:r>
      <w:r w:rsidRPr="008B74F4">
        <w:rPr>
          <w:lang w:val="en-US" w:eastAsia="en-US"/>
        </w:rPr>
        <w:t xml:space="preserve">) request-response. </w:t>
      </w:r>
      <w:r w:rsidR="00EA2145">
        <w:rPr>
          <w:lang w:val="en-US" w:eastAsia="en-US"/>
        </w:rPr>
        <w:t xml:space="preserve"> The </w:t>
      </w:r>
      <w:r w:rsidRPr="008B74F4">
        <w:rPr>
          <w:lang w:val="en-US" w:eastAsia="en-US"/>
        </w:rPr>
        <w:t>request</w:t>
      </w:r>
      <w:r w:rsidR="005263F5">
        <w:rPr>
          <w:lang w:val="en-US" w:eastAsia="en-US"/>
        </w:rPr>
        <w:t xml:space="preserve">, of type </w:t>
      </w:r>
      <w:proofErr w:type="spellStart"/>
      <w:r w:rsidR="005263F5">
        <w:rPr>
          <w:lang w:val="en-US" w:eastAsia="en-US"/>
        </w:rPr>
        <w:t>GPIOControlConfigRe</w:t>
      </w:r>
      <w:r w:rsidR="005263F5">
        <w:rPr>
          <w:lang w:val="en-US" w:eastAsia="en-US"/>
        </w:rPr>
        <w:t>quest</w:t>
      </w:r>
      <w:proofErr w:type="spellEnd"/>
      <w:r w:rsidR="005263F5">
        <w:rPr>
          <w:lang w:val="en-US" w:eastAsia="en-US"/>
        </w:rPr>
        <w:t>,</w:t>
      </w:r>
      <w:r w:rsidRPr="008B74F4">
        <w:rPr>
          <w:lang w:val="en-US" w:eastAsia="en-US"/>
        </w:rPr>
        <w:t xml:space="preserve"> message</w:t>
      </w:r>
      <w:r w:rsidR="00EA2145">
        <w:rPr>
          <w:lang w:val="en-US" w:eastAsia="en-US"/>
        </w:rPr>
        <w:t xml:space="preserve"> contains</w:t>
      </w:r>
      <w:r w:rsidR="005263F5">
        <w:rPr>
          <w:lang w:val="en-US" w:eastAsia="en-US"/>
        </w:rPr>
        <w:t xml:space="preserve"> configuration for all the pins that will be affected</w:t>
      </w:r>
      <w:r w:rsidRPr="008B74F4">
        <w:rPr>
          <w:lang w:val="en-US" w:eastAsia="en-US"/>
        </w:rPr>
        <w:t xml:space="preserve">, and the response is </w:t>
      </w:r>
      <w:r w:rsidR="005263F5">
        <w:rPr>
          <w:lang w:val="en-US" w:eastAsia="en-US"/>
        </w:rPr>
        <w:t>a</w:t>
      </w:r>
      <w:r w:rsidRPr="008B74F4">
        <w:rPr>
          <w:lang w:val="en-US" w:eastAsia="en-US"/>
        </w:rPr>
        <w:t xml:space="preserve"> </w:t>
      </w:r>
      <w:proofErr w:type="spellStart"/>
      <w:r w:rsidR="005263F5">
        <w:rPr>
          <w:lang w:val="en-US" w:eastAsia="en-US"/>
        </w:rPr>
        <w:t>GPIOControlConfigResponse</w:t>
      </w:r>
      <w:proofErr w:type="spellEnd"/>
      <w:r w:rsidRPr="008B74F4">
        <w:rPr>
          <w:lang w:val="en-US" w:eastAsia="en-US"/>
        </w:rPr>
        <w:t>.</w:t>
      </w:r>
    </w:p>
    <w:p w14:paraId="377BD373" w14:textId="535FF0D5" w:rsidR="008B74F4" w:rsidRDefault="008B74F4" w:rsidP="00880715">
      <w:pPr>
        <w:pStyle w:val="BodyText"/>
        <w:rPr>
          <w:lang w:val="en-US" w:eastAsia="en-US"/>
        </w:rPr>
      </w:pPr>
    </w:p>
    <w:p w14:paraId="793FC0D7" w14:textId="0E3F820A" w:rsidR="008B74F4" w:rsidRDefault="008B74F4" w:rsidP="008B74F4">
      <w:pPr>
        <w:pStyle w:val="Heading1"/>
      </w:pPr>
      <w:proofErr w:type="spellStart"/>
      <w:r>
        <w:t>get</w:t>
      </w:r>
      <w:r>
        <w:t>Inputs</w:t>
      </w:r>
      <w:proofErr w:type="spellEnd"/>
    </w:p>
    <w:p w14:paraId="1DD5FE28" w14:textId="705B75A4" w:rsidR="008B74F4" w:rsidRPr="008B74F4" w:rsidRDefault="008B74F4" w:rsidP="008B74F4">
      <w:pPr>
        <w:pStyle w:val="BodyText"/>
        <w:rPr>
          <w:lang w:val="en-US" w:eastAsia="en-US"/>
        </w:rPr>
      </w:pPr>
      <w:r w:rsidRPr="008B74F4">
        <w:rPr>
          <w:lang w:val="en-US" w:eastAsia="en-US"/>
        </w:rPr>
        <w:t xml:space="preserve">This method is a simple (GET) request-response. </w:t>
      </w:r>
      <w:r w:rsidR="007D4DAA">
        <w:rPr>
          <w:lang w:val="en-US" w:eastAsia="en-US"/>
        </w:rPr>
        <w:t xml:space="preserve">If no </w:t>
      </w:r>
      <w:r w:rsidR="007D4DAA" w:rsidRPr="008B74F4">
        <w:rPr>
          <w:lang w:val="en-US" w:eastAsia="en-US"/>
        </w:rPr>
        <w:t>request message</w:t>
      </w:r>
      <w:r w:rsidR="007D4DAA">
        <w:rPr>
          <w:lang w:val="en-US" w:eastAsia="en-US"/>
        </w:rPr>
        <w:t xml:space="preserve"> is provided</w:t>
      </w:r>
      <w:r w:rsidR="007D4DAA" w:rsidRPr="008B74F4">
        <w:rPr>
          <w:lang w:val="en-US" w:eastAsia="en-US"/>
        </w:rPr>
        <w:t>,</w:t>
      </w:r>
      <w:r w:rsidR="007D4DAA">
        <w:rPr>
          <w:lang w:val="en-US" w:eastAsia="en-US"/>
        </w:rPr>
        <w:t xml:space="preserve"> the method returns the configuration for all input/outputs.</w:t>
      </w:r>
      <w:r w:rsidR="007D4DAA" w:rsidRPr="008B74F4">
        <w:rPr>
          <w:lang w:val="en-US" w:eastAsia="en-US"/>
        </w:rPr>
        <w:t xml:space="preserve"> </w:t>
      </w:r>
      <w:r w:rsidR="007D4DAA">
        <w:rPr>
          <w:lang w:val="en-US" w:eastAsia="en-US"/>
        </w:rPr>
        <w:t>If a request message is provided</w:t>
      </w:r>
      <w:r w:rsidR="00CB26EB">
        <w:rPr>
          <w:lang w:val="en-US" w:eastAsia="en-US"/>
        </w:rPr>
        <w:t xml:space="preserve"> (of type </w:t>
      </w:r>
      <w:proofErr w:type="spellStart"/>
      <w:r w:rsidR="00CB26EB">
        <w:rPr>
          <w:lang w:val="en-US" w:eastAsia="en-US"/>
        </w:rPr>
        <w:t>GPIOControl</w:t>
      </w:r>
      <w:r w:rsidR="00CB26EB">
        <w:rPr>
          <w:lang w:val="en-US" w:eastAsia="en-US"/>
        </w:rPr>
        <w:t>Message</w:t>
      </w:r>
      <w:proofErr w:type="spellEnd"/>
      <w:r w:rsidR="00CB26EB">
        <w:rPr>
          <w:lang w:val="en-US" w:eastAsia="en-US"/>
        </w:rPr>
        <w:t>)</w:t>
      </w:r>
      <w:r w:rsidR="007D4DAA">
        <w:rPr>
          <w:lang w:val="en-US" w:eastAsia="en-US"/>
        </w:rPr>
        <w:t>, only the inputs/outputs in</w:t>
      </w:r>
      <w:r w:rsidR="007D4DAA" w:rsidRPr="008B74F4">
        <w:rPr>
          <w:lang w:val="en-US" w:eastAsia="en-US"/>
        </w:rPr>
        <w:t xml:space="preserve"> the </w:t>
      </w:r>
      <w:r w:rsidR="007D4DAA">
        <w:rPr>
          <w:lang w:val="en-US" w:eastAsia="en-US"/>
        </w:rPr>
        <w:t>request</w:t>
      </w:r>
      <w:r w:rsidR="007D4DAA" w:rsidRPr="008B74F4">
        <w:rPr>
          <w:lang w:val="en-US" w:eastAsia="en-US"/>
        </w:rPr>
        <w:t xml:space="preserve"> is </w:t>
      </w:r>
      <w:r w:rsidR="007D4DAA">
        <w:rPr>
          <w:lang w:val="en-US" w:eastAsia="en-US"/>
        </w:rPr>
        <w:t xml:space="preserve">returned in a </w:t>
      </w:r>
      <w:proofErr w:type="spellStart"/>
      <w:r w:rsidR="00B12457">
        <w:rPr>
          <w:lang w:val="en-US" w:eastAsia="en-US"/>
        </w:rPr>
        <w:t>GPIOControlMessage</w:t>
      </w:r>
      <w:proofErr w:type="spellEnd"/>
      <w:r w:rsidR="007D4DAA" w:rsidRPr="008B74F4">
        <w:rPr>
          <w:lang w:val="en-US" w:eastAsia="en-US"/>
        </w:rPr>
        <w:t>.</w:t>
      </w:r>
    </w:p>
    <w:p w14:paraId="22A6EF87" w14:textId="228EF93F" w:rsidR="008B74F4" w:rsidRDefault="008B74F4" w:rsidP="00880715">
      <w:pPr>
        <w:pStyle w:val="BodyText"/>
        <w:rPr>
          <w:lang w:val="en-US" w:eastAsia="en-US"/>
        </w:rPr>
      </w:pPr>
    </w:p>
    <w:p w14:paraId="3499BF2E" w14:textId="03D2FD7C" w:rsidR="008B74F4" w:rsidRDefault="008B74F4" w:rsidP="008B74F4">
      <w:pPr>
        <w:pStyle w:val="Heading1"/>
      </w:pPr>
      <w:proofErr w:type="spellStart"/>
      <w:r>
        <w:t>setOutputs</w:t>
      </w:r>
      <w:proofErr w:type="spellEnd"/>
    </w:p>
    <w:p w14:paraId="09481437" w14:textId="7E7A3748" w:rsidR="008B74F4" w:rsidRPr="008B74F4" w:rsidRDefault="00CB26EB" w:rsidP="008B74F4">
      <w:pPr>
        <w:pStyle w:val="BodyText"/>
        <w:rPr>
          <w:lang w:val="en-US" w:eastAsia="en-US"/>
        </w:rPr>
      </w:pPr>
      <w:r w:rsidRPr="008B74F4">
        <w:rPr>
          <w:lang w:val="en-US" w:eastAsia="en-US"/>
        </w:rPr>
        <w:t xml:space="preserve">This method </w:t>
      </w:r>
      <w:r>
        <w:rPr>
          <w:lang w:val="en-US" w:eastAsia="en-US"/>
        </w:rPr>
        <w:t>provides</w:t>
      </w:r>
      <w:r w:rsidRPr="008B74F4">
        <w:rPr>
          <w:lang w:val="en-US" w:eastAsia="en-US"/>
        </w:rPr>
        <w:t xml:space="preserve"> a (</w:t>
      </w:r>
      <w:r>
        <w:rPr>
          <w:lang w:val="en-US" w:eastAsia="en-US"/>
        </w:rPr>
        <w:t>POST</w:t>
      </w:r>
      <w:r w:rsidRPr="008B74F4">
        <w:rPr>
          <w:lang w:val="en-US" w:eastAsia="en-US"/>
        </w:rPr>
        <w:t xml:space="preserve">) request-response. </w:t>
      </w:r>
      <w:r>
        <w:rPr>
          <w:lang w:val="en-US" w:eastAsia="en-US"/>
        </w:rPr>
        <w:t xml:space="preserve"> The </w:t>
      </w:r>
      <w:r w:rsidRPr="008B74F4">
        <w:rPr>
          <w:lang w:val="en-US" w:eastAsia="en-US"/>
        </w:rPr>
        <w:t>request</w:t>
      </w:r>
      <w:r>
        <w:rPr>
          <w:lang w:val="en-US" w:eastAsia="en-US"/>
        </w:rPr>
        <w:t xml:space="preserve">, of type </w:t>
      </w:r>
      <w:proofErr w:type="spellStart"/>
      <w:r w:rsidR="00B12457">
        <w:rPr>
          <w:lang w:val="en-US" w:eastAsia="en-US"/>
        </w:rPr>
        <w:t>GPIOControlMessage</w:t>
      </w:r>
      <w:proofErr w:type="spellEnd"/>
      <w:r>
        <w:rPr>
          <w:lang w:val="en-US" w:eastAsia="en-US"/>
        </w:rPr>
        <w:t>,</w:t>
      </w:r>
      <w:r w:rsidRPr="008B74F4">
        <w:rPr>
          <w:lang w:val="en-US" w:eastAsia="en-US"/>
        </w:rPr>
        <w:t xml:space="preserve"> message</w:t>
      </w:r>
      <w:r>
        <w:rPr>
          <w:lang w:val="en-US" w:eastAsia="en-US"/>
        </w:rPr>
        <w:t xml:space="preserve"> contains configuration for all the pins that will be affected</w:t>
      </w:r>
      <w:r w:rsidRPr="008B74F4">
        <w:rPr>
          <w:lang w:val="en-US" w:eastAsia="en-US"/>
        </w:rPr>
        <w:t xml:space="preserve">, and the response is </w:t>
      </w:r>
      <w:r>
        <w:rPr>
          <w:lang w:val="en-US" w:eastAsia="en-US"/>
        </w:rPr>
        <w:t>a</w:t>
      </w:r>
      <w:r w:rsidRPr="008B74F4">
        <w:rPr>
          <w:lang w:val="en-US" w:eastAsia="en-US"/>
        </w:rPr>
        <w:t xml:space="preserve"> </w:t>
      </w:r>
      <w:proofErr w:type="spellStart"/>
      <w:r w:rsidR="00B12457">
        <w:rPr>
          <w:lang w:val="en-US" w:eastAsia="en-US"/>
        </w:rPr>
        <w:t>GPIOControlMessage</w:t>
      </w:r>
      <w:proofErr w:type="spellEnd"/>
      <w:r w:rsidRPr="008B74F4">
        <w:rPr>
          <w:lang w:val="en-US" w:eastAsia="en-US"/>
        </w:rPr>
        <w:t>.</w:t>
      </w:r>
    </w:p>
    <w:p w14:paraId="61FCA6D9" w14:textId="77777777" w:rsidR="008B74F4" w:rsidRPr="008B74F4" w:rsidRDefault="008B74F4" w:rsidP="00880715">
      <w:pPr>
        <w:pStyle w:val="BodyText"/>
        <w:rPr>
          <w:lang w:val="en-US" w:eastAsia="en-US"/>
        </w:rPr>
      </w:pPr>
    </w:p>
    <w:p w14:paraId="61329224" w14:textId="77777777"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t>Abstract Information Model</w:t>
      </w:r>
    </w:p>
    <w:p w14:paraId="6C1D52E1" w14:textId="7885EADE" w:rsidR="00866997" w:rsidRDefault="005C00E9" w:rsidP="00D412F3">
      <w:pPr>
        <w:pStyle w:val="BodyText"/>
        <w:rPr>
          <w:lang w:val="en-US"/>
        </w:rPr>
      </w:pPr>
      <w:r>
        <w:rPr>
          <w:lang w:val="en-US"/>
        </w:rPr>
        <w:t xml:space="preserve">The information model of the </w:t>
      </w:r>
      <w:proofErr w:type="spellStart"/>
      <w:r w:rsidR="00BD1B21">
        <w:rPr>
          <w:lang w:val="en-US" w:eastAsia="en-US"/>
        </w:rPr>
        <w:t>GPIOControlMessage</w:t>
      </w:r>
      <w:proofErr w:type="spellEnd"/>
      <w:r w:rsidR="00BD1B21">
        <w:rPr>
          <w:lang w:val="en-US"/>
        </w:rPr>
        <w:t xml:space="preserve"> </w:t>
      </w:r>
      <w:r>
        <w:rPr>
          <w:lang w:val="en-US"/>
        </w:rPr>
        <w:t>uses the Sensor Markup Language [1] message ontology, which is a standa</w:t>
      </w:r>
      <w:r w:rsidR="00866997">
        <w:rPr>
          <w:lang w:val="en-US"/>
        </w:rPr>
        <w:t xml:space="preserve">rd providing JSON and XML message formats </w:t>
      </w:r>
      <w:r w:rsidR="00866997">
        <w:rPr>
          <w:lang w:val="en-US"/>
        </w:rPr>
        <w:lastRenderedPageBreak/>
        <w:t xml:space="preserve">to describe sensor readouts. The response payload contains the following information, as presented in Table </w:t>
      </w:r>
      <w:r w:rsidR="00A37EF4">
        <w:rPr>
          <w:lang w:val="en-US"/>
        </w:rPr>
        <w:t>2</w:t>
      </w:r>
      <w:r w:rsidR="00866997">
        <w:rPr>
          <w:lang w:val="en-US"/>
        </w:rPr>
        <w:t>.</w:t>
      </w:r>
    </w:p>
    <w:p w14:paraId="57521409" w14:textId="394CA89D" w:rsidR="00A37EF4" w:rsidRDefault="00A37EF4" w:rsidP="00A37EF4">
      <w:pPr>
        <w:pStyle w:val="Caption"/>
        <w:rPr>
          <w:lang w:val="en-US"/>
        </w:rPr>
      </w:pPr>
      <w:r w:rsidRPr="00F87F2C">
        <w:rPr>
          <w:lang w:val="en-US"/>
        </w:rPr>
        <w:t xml:space="preserve">Table </w:t>
      </w:r>
      <w:r>
        <w:fldChar w:fldCharType="begin"/>
      </w:r>
      <w:r w:rsidRPr="00F87F2C">
        <w:rPr>
          <w:lang w:val="en-US"/>
        </w:rPr>
        <w:instrText xml:space="preserve"> SEQ Table \* ARABIC </w:instrText>
      </w:r>
      <w:r>
        <w:fldChar w:fldCharType="separate"/>
      </w:r>
      <w:r>
        <w:rPr>
          <w:noProof/>
          <w:lang w:val="en-US"/>
        </w:rPr>
        <w:t>1</w:t>
      </w:r>
      <w:r>
        <w:rPr>
          <w:noProof/>
        </w:rPr>
        <w:fldChar w:fldCharType="end"/>
      </w:r>
      <w:r w:rsidRPr="00F87F2C">
        <w:rPr>
          <w:lang w:val="en-US"/>
        </w:rPr>
        <w:t xml:space="preserve"> </w:t>
      </w:r>
      <w:proofErr w:type="spellStart"/>
      <w:r>
        <w:rPr>
          <w:lang w:val="en-US" w:eastAsia="en-US"/>
        </w:rPr>
        <w:t>GPIOControlConfigRequest</w:t>
      </w:r>
      <w:proofErr w:type="spellEnd"/>
      <w:r w:rsidRPr="00F87F2C">
        <w:rPr>
          <w:lang w:val="en-US"/>
        </w:rPr>
        <w:t xml:space="preserve"> </w:t>
      </w:r>
      <w:r w:rsidRPr="00F87F2C">
        <w:rPr>
          <w:lang w:val="en-US"/>
        </w:rPr>
        <w:t>type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9"/>
        <w:gridCol w:w="5922"/>
      </w:tblGrid>
      <w:tr w:rsidR="00A37EF4" w:rsidRPr="003D47C8" w14:paraId="1F8E53F9" w14:textId="77777777" w:rsidTr="0076645B">
        <w:tc>
          <w:tcPr>
            <w:tcW w:w="2702" w:type="dxa"/>
            <w:shd w:val="clear" w:color="auto" w:fill="D9D9D9" w:themeFill="background1" w:themeFillShade="D9"/>
          </w:tcPr>
          <w:p w14:paraId="02D7770A" w14:textId="77777777" w:rsidR="00A37EF4" w:rsidRPr="00D271CA" w:rsidRDefault="00A37EF4" w:rsidP="0076645B">
            <w:pPr>
              <w:pStyle w:val="BodyText"/>
              <w:rPr>
                <w:b/>
              </w:rPr>
            </w:pPr>
            <w:proofErr w:type="spellStart"/>
            <w:r w:rsidRPr="00D271CA">
              <w:rPr>
                <w:b/>
              </w:rPr>
              <w:t>Field</w:t>
            </w:r>
            <w:proofErr w:type="spellEnd"/>
          </w:p>
        </w:tc>
        <w:tc>
          <w:tcPr>
            <w:tcW w:w="6069" w:type="dxa"/>
            <w:shd w:val="clear" w:color="auto" w:fill="D9D9D9" w:themeFill="background1" w:themeFillShade="D9"/>
          </w:tcPr>
          <w:p w14:paraId="1EFE5EFA" w14:textId="77777777" w:rsidR="00A37EF4" w:rsidRPr="00D271CA" w:rsidRDefault="00A37EF4" w:rsidP="0076645B">
            <w:pPr>
              <w:pStyle w:val="BodyText"/>
              <w:rPr>
                <w:b/>
              </w:rPr>
            </w:pPr>
            <w:proofErr w:type="spellStart"/>
            <w:r w:rsidRPr="00D271CA">
              <w:rPr>
                <w:b/>
              </w:rPr>
              <w:t>Description</w:t>
            </w:r>
            <w:proofErr w:type="spellEnd"/>
          </w:p>
        </w:tc>
      </w:tr>
      <w:tr w:rsidR="00A37EF4" w:rsidRPr="008B74F4" w14:paraId="41608374" w14:textId="77777777" w:rsidTr="0076645B">
        <w:tc>
          <w:tcPr>
            <w:tcW w:w="2702" w:type="dxa"/>
          </w:tcPr>
          <w:p w14:paraId="323835F3" w14:textId="77777777" w:rsidR="00A37EF4" w:rsidRPr="003D47C8" w:rsidRDefault="00A37EF4" w:rsidP="0076645B">
            <w:pPr>
              <w:pStyle w:val="BodyText"/>
              <w:jc w:val="left"/>
            </w:pPr>
            <w:proofErr w:type="spellStart"/>
            <w:r>
              <w:t>bn</w:t>
            </w:r>
            <w:proofErr w:type="spellEnd"/>
            <w:r>
              <w:t>: String</w:t>
            </w:r>
          </w:p>
        </w:tc>
        <w:tc>
          <w:tcPr>
            <w:tcW w:w="6069" w:type="dxa"/>
          </w:tcPr>
          <w:p w14:paraId="317A717D" w14:textId="77777777" w:rsidR="00A37EF4" w:rsidRPr="008B74F4" w:rsidRDefault="00A37EF4" w:rsidP="0076645B">
            <w:pPr>
              <w:pStyle w:val="BodyText"/>
              <w:jc w:val="left"/>
              <w:rPr>
                <w:lang w:val="en-US"/>
              </w:rPr>
            </w:pPr>
            <w:r w:rsidRPr="008B74F4">
              <w:rPr>
                <w:lang w:val="en-US"/>
              </w:rPr>
              <w:t xml:space="preserve">Base Name, this field stores the name of the </w:t>
            </w:r>
            <w:proofErr w:type="spellStart"/>
            <w:r w:rsidRPr="008B74F4">
              <w:rPr>
                <w:lang w:val="en-US"/>
              </w:rPr>
              <w:t>ArrowheadSystem</w:t>
            </w:r>
            <w:proofErr w:type="spellEnd"/>
          </w:p>
        </w:tc>
      </w:tr>
      <w:tr w:rsidR="00A37EF4" w:rsidRPr="008B74F4" w14:paraId="0B0DA384" w14:textId="77777777" w:rsidTr="0076645B">
        <w:tc>
          <w:tcPr>
            <w:tcW w:w="2702" w:type="dxa"/>
          </w:tcPr>
          <w:p w14:paraId="2E9FD813" w14:textId="77777777" w:rsidR="00A37EF4" w:rsidRDefault="00A37EF4" w:rsidP="0076645B">
            <w:pPr>
              <w:pStyle w:val="BodyText"/>
              <w:jc w:val="left"/>
            </w:pPr>
            <w:proofErr w:type="spellStart"/>
            <w:r>
              <w:t>bt</w:t>
            </w:r>
            <w:proofErr w:type="spellEnd"/>
            <w:r>
              <w:t>: Double</w:t>
            </w:r>
          </w:p>
        </w:tc>
        <w:tc>
          <w:tcPr>
            <w:tcW w:w="6069" w:type="dxa"/>
          </w:tcPr>
          <w:p w14:paraId="45313010" w14:textId="77777777" w:rsidR="00A37EF4" w:rsidRPr="008B74F4" w:rsidRDefault="00A37EF4" w:rsidP="0076645B">
            <w:pPr>
              <w:pStyle w:val="BodyText"/>
              <w:jc w:val="left"/>
              <w:rPr>
                <w:lang w:val="en-US"/>
              </w:rPr>
            </w:pPr>
            <w:r w:rsidRPr="008B74F4">
              <w:rPr>
                <w:lang w:val="en-US"/>
              </w:rPr>
              <w:t xml:space="preserve">Base Time, this field contains the </w:t>
            </w:r>
            <w:proofErr w:type="spellStart"/>
            <w:r w:rsidRPr="008B74F4">
              <w:rPr>
                <w:lang w:val="en-US"/>
              </w:rPr>
              <w:t>unix</w:t>
            </w:r>
            <w:proofErr w:type="spellEnd"/>
            <w:r w:rsidRPr="008B74F4">
              <w:rPr>
                <w:lang w:val="en-US"/>
              </w:rPr>
              <w:t xml:space="preserve"> timestamp of the sensor readout</w:t>
            </w:r>
          </w:p>
        </w:tc>
      </w:tr>
      <w:tr w:rsidR="00A37EF4" w:rsidRPr="008B74F4" w14:paraId="43066104" w14:textId="77777777" w:rsidTr="0076645B">
        <w:tc>
          <w:tcPr>
            <w:tcW w:w="2702" w:type="dxa"/>
          </w:tcPr>
          <w:p w14:paraId="2546C04B" w14:textId="77777777" w:rsidR="00A37EF4" w:rsidRDefault="00A37EF4" w:rsidP="0076645B">
            <w:pPr>
              <w:pStyle w:val="BodyText"/>
              <w:jc w:val="left"/>
            </w:pPr>
            <w:r>
              <w:t>bu: String</w:t>
            </w:r>
          </w:p>
        </w:tc>
        <w:tc>
          <w:tcPr>
            <w:tcW w:w="6069" w:type="dxa"/>
          </w:tcPr>
          <w:p w14:paraId="264BBFB6" w14:textId="77777777" w:rsidR="00A37EF4" w:rsidRPr="008B74F4" w:rsidRDefault="00A37EF4" w:rsidP="0076645B">
            <w:pPr>
              <w:pStyle w:val="BodyText"/>
              <w:jc w:val="left"/>
              <w:rPr>
                <w:lang w:val="en-US"/>
              </w:rPr>
            </w:pPr>
            <w:r w:rsidRPr="008B74F4">
              <w:rPr>
                <w:lang w:val="en-US"/>
              </w:rPr>
              <w:t>Base Unit of the sensor readout</w:t>
            </w:r>
          </w:p>
        </w:tc>
      </w:tr>
      <w:tr w:rsidR="00A37EF4" w:rsidRPr="003D47C8" w14:paraId="51824688" w14:textId="77777777" w:rsidTr="0076645B">
        <w:tc>
          <w:tcPr>
            <w:tcW w:w="2702" w:type="dxa"/>
          </w:tcPr>
          <w:p w14:paraId="66C49D42" w14:textId="77777777" w:rsidR="00A37EF4" w:rsidRDefault="00A37EF4" w:rsidP="0076645B">
            <w:pPr>
              <w:pStyle w:val="BodyText"/>
              <w:jc w:val="left"/>
            </w:pPr>
            <w:proofErr w:type="spellStart"/>
            <w:r>
              <w:t>ver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</w:p>
        </w:tc>
        <w:tc>
          <w:tcPr>
            <w:tcW w:w="6069" w:type="dxa"/>
          </w:tcPr>
          <w:p w14:paraId="1FD1DFC5" w14:textId="77777777" w:rsidR="00A37EF4" w:rsidRDefault="00A37EF4" w:rsidP="0076645B">
            <w:pPr>
              <w:pStyle w:val="BodyText"/>
              <w:jc w:val="left"/>
            </w:pPr>
            <w:r>
              <w:t xml:space="preserve">Version </w:t>
            </w:r>
            <w:proofErr w:type="spellStart"/>
            <w:r>
              <w:t>identifier</w:t>
            </w:r>
            <w:proofErr w:type="spellEnd"/>
          </w:p>
        </w:tc>
      </w:tr>
      <w:tr w:rsidR="00A37EF4" w:rsidRPr="008B74F4" w14:paraId="7B6DDC33" w14:textId="77777777" w:rsidTr="0076645B">
        <w:tc>
          <w:tcPr>
            <w:tcW w:w="2702" w:type="dxa"/>
          </w:tcPr>
          <w:p w14:paraId="0DD8B191" w14:textId="77777777" w:rsidR="00A37EF4" w:rsidRDefault="00A37EF4" w:rsidP="0076645B">
            <w:pPr>
              <w:pStyle w:val="BodyText"/>
              <w:jc w:val="left"/>
            </w:pPr>
            <w:r>
              <w:t xml:space="preserve">e: </w:t>
            </w:r>
            <w:proofErr w:type="gramStart"/>
            <w:r>
              <w:t>List&lt;</w:t>
            </w:r>
            <w:proofErr w:type="spellStart"/>
            <w:proofErr w:type="gramEnd"/>
            <w:r>
              <w:t>MeasurementEntry</w:t>
            </w:r>
            <w:proofErr w:type="spellEnd"/>
            <w:r>
              <w:t>&gt;</w:t>
            </w:r>
          </w:p>
        </w:tc>
        <w:tc>
          <w:tcPr>
            <w:tcW w:w="6069" w:type="dxa"/>
          </w:tcPr>
          <w:p w14:paraId="4D20B934" w14:textId="77777777" w:rsidR="00A37EF4" w:rsidRPr="008B74F4" w:rsidRDefault="00A37EF4" w:rsidP="0076645B">
            <w:pPr>
              <w:pStyle w:val="BodyText"/>
              <w:jc w:val="left"/>
              <w:rPr>
                <w:lang w:val="en-US"/>
              </w:rPr>
            </w:pPr>
            <w:r w:rsidRPr="008B74F4">
              <w:rPr>
                <w:lang w:val="en-US"/>
              </w:rPr>
              <w:t xml:space="preserve">List of measurements, containing the </w:t>
            </w:r>
            <w:proofErr w:type="spellStart"/>
            <w:r w:rsidRPr="008B74F4">
              <w:rPr>
                <w:lang w:val="en-US"/>
              </w:rPr>
              <w:t>ArrowheadService</w:t>
            </w:r>
            <w:proofErr w:type="spellEnd"/>
            <w:r w:rsidRPr="008B74F4">
              <w:rPr>
                <w:lang w:val="en-US"/>
              </w:rPr>
              <w:t>, measured value and time</w:t>
            </w:r>
          </w:p>
        </w:tc>
      </w:tr>
    </w:tbl>
    <w:p w14:paraId="44903757" w14:textId="407DBB6A" w:rsidR="00A37EF4" w:rsidRDefault="00A37EF4" w:rsidP="00D412F3">
      <w:pPr>
        <w:pStyle w:val="BodyText"/>
        <w:rPr>
          <w:lang w:val="en-US"/>
        </w:rPr>
      </w:pPr>
    </w:p>
    <w:p w14:paraId="3510B1CC" w14:textId="703AEB58" w:rsidR="00A37EF4" w:rsidRDefault="00A37EF4" w:rsidP="00A37EF4">
      <w:pPr>
        <w:pStyle w:val="Caption"/>
        <w:rPr>
          <w:lang w:val="en-US"/>
        </w:rPr>
      </w:pPr>
      <w:r w:rsidRPr="00F87F2C">
        <w:rPr>
          <w:lang w:val="en-US"/>
        </w:rPr>
        <w:t xml:space="preserve">Table </w:t>
      </w:r>
      <w:r>
        <w:t>2</w:t>
      </w:r>
      <w:r w:rsidRPr="00F87F2C">
        <w:rPr>
          <w:lang w:val="en-US"/>
        </w:rPr>
        <w:t xml:space="preserve"> </w:t>
      </w:r>
      <w:proofErr w:type="spellStart"/>
      <w:r>
        <w:rPr>
          <w:lang w:val="en-US" w:eastAsia="en-US"/>
        </w:rPr>
        <w:t>GPIOControlConfigRe</w:t>
      </w:r>
      <w:r>
        <w:rPr>
          <w:lang w:val="en-US" w:eastAsia="en-US"/>
        </w:rPr>
        <w:t>sponse</w:t>
      </w:r>
      <w:proofErr w:type="spellEnd"/>
      <w:r>
        <w:rPr>
          <w:lang w:val="en-US" w:eastAsia="en-US"/>
        </w:rPr>
        <w:t xml:space="preserve"> </w:t>
      </w:r>
      <w:bookmarkStart w:id="0" w:name="_GoBack"/>
      <w:bookmarkEnd w:id="0"/>
      <w:r w:rsidRPr="00F87F2C">
        <w:rPr>
          <w:lang w:val="en-US"/>
        </w:rPr>
        <w:t>type description</w:t>
      </w:r>
      <w:proofErr w:type="spellStart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9"/>
        <w:gridCol w:w="5922"/>
      </w:tblGrid>
      <w:tr w:rsidR="00A37EF4" w:rsidRPr="003D47C8" w14:paraId="44F5F9E0" w14:textId="77777777" w:rsidTr="0076645B">
        <w:tc>
          <w:tcPr>
            <w:tcW w:w="2702" w:type="dxa"/>
            <w:shd w:val="clear" w:color="auto" w:fill="D9D9D9" w:themeFill="background1" w:themeFillShade="D9"/>
          </w:tcPr>
          <w:p w14:paraId="5C81A0D2" w14:textId="77777777" w:rsidR="00A37EF4" w:rsidRPr="00D271CA" w:rsidRDefault="00A37EF4" w:rsidP="0076645B">
            <w:pPr>
              <w:pStyle w:val="BodyText"/>
              <w:rPr>
                <w:b/>
              </w:rPr>
            </w:pPr>
            <w:r w:rsidRPr="00D271CA">
              <w:rPr>
                <w:b/>
              </w:rPr>
              <w:t>Field</w:t>
            </w:r>
          </w:p>
        </w:tc>
        <w:tc>
          <w:tcPr>
            <w:tcW w:w="6069" w:type="dxa"/>
            <w:shd w:val="clear" w:color="auto" w:fill="D9D9D9" w:themeFill="background1" w:themeFillShade="D9"/>
          </w:tcPr>
          <w:p w14:paraId="74037D97" w14:textId="77777777" w:rsidR="00A37EF4" w:rsidRPr="00D271CA" w:rsidRDefault="00A37EF4" w:rsidP="0076645B">
            <w:pPr>
              <w:pStyle w:val="BodyText"/>
              <w:rPr>
                <w:b/>
              </w:rPr>
            </w:pPr>
            <w:r w:rsidRPr="00D271CA">
              <w:rPr>
                <w:b/>
              </w:rPr>
              <w:t>Description</w:t>
            </w:r>
            <w:proofErr w:type="spellEnd"/>
          </w:p>
        </w:tc>
      </w:tr>
      <w:tr w:rsidR="00A37EF4" w:rsidRPr="008B74F4" w14:paraId="0B16E3FD" w14:textId="77777777" w:rsidTr="0076645B">
        <w:tc>
          <w:tcPr>
            <w:tcW w:w="2702" w:type="dxa"/>
          </w:tcPr>
          <w:p w14:paraId="2B7FCF22" w14:textId="77777777" w:rsidR="00A37EF4" w:rsidRPr="003D47C8" w:rsidRDefault="00A37EF4" w:rsidP="0076645B">
            <w:pPr>
              <w:pStyle w:val="BodyText"/>
              <w:jc w:val="left"/>
            </w:pPr>
            <w:proofErr w:type="spellStart"/>
            <w:r>
              <w:t>bn</w:t>
            </w:r>
            <w:proofErr w:type="spellEnd"/>
            <w:r>
              <w:t>: String</w:t>
            </w:r>
          </w:p>
        </w:tc>
        <w:tc>
          <w:tcPr>
            <w:tcW w:w="6069" w:type="dxa"/>
          </w:tcPr>
          <w:p w14:paraId="613A0D23" w14:textId="77777777" w:rsidR="00A37EF4" w:rsidRPr="008B74F4" w:rsidRDefault="00A37EF4" w:rsidP="0076645B">
            <w:pPr>
              <w:pStyle w:val="BodyText"/>
              <w:jc w:val="left"/>
              <w:rPr>
                <w:lang w:val="en-US"/>
              </w:rPr>
            </w:pPr>
            <w:r w:rsidRPr="008B74F4">
              <w:rPr>
                <w:lang w:val="en-US"/>
              </w:rPr>
              <w:t xml:space="preserve">Base Name, this field stores the name of the </w:t>
            </w:r>
            <w:proofErr w:type="spellStart"/>
            <w:r w:rsidRPr="008B74F4">
              <w:rPr>
                <w:lang w:val="en-US"/>
              </w:rPr>
              <w:t>ArrowheadSystem</w:t>
            </w:r>
            <w:proofErr w:type="spellEnd"/>
          </w:p>
        </w:tc>
      </w:tr>
      <w:tr w:rsidR="00A37EF4" w:rsidRPr="008B74F4" w14:paraId="6CB55540" w14:textId="77777777" w:rsidTr="0076645B">
        <w:tc>
          <w:tcPr>
            <w:tcW w:w="2702" w:type="dxa"/>
          </w:tcPr>
          <w:p w14:paraId="08352673" w14:textId="77777777" w:rsidR="00A37EF4" w:rsidRDefault="00A37EF4" w:rsidP="0076645B">
            <w:pPr>
              <w:pStyle w:val="BodyText"/>
              <w:jc w:val="left"/>
            </w:pPr>
            <w:proofErr w:type="spellStart"/>
            <w:r>
              <w:t>bt</w:t>
            </w:r>
            <w:proofErr w:type="spellEnd"/>
            <w:r>
              <w:t>: Double</w:t>
            </w:r>
          </w:p>
        </w:tc>
        <w:tc>
          <w:tcPr>
            <w:tcW w:w="6069" w:type="dxa"/>
          </w:tcPr>
          <w:p w14:paraId="7A10AC77" w14:textId="77777777" w:rsidR="00A37EF4" w:rsidRPr="008B74F4" w:rsidRDefault="00A37EF4" w:rsidP="0076645B">
            <w:pPr>
              <w:pStyle w:val="BodyText"/>
              <w:jc w:val="left"/>
              <w:rPr>
                <w:lang w:val="en-US"/>
              </w:rPr>
            </w:pPr>
            <w:r w:rsidRPr="008B74F4">
              <w:rPr>
                <w:lang w:val="en-US"/>
              </w:rPr>
              <w:t xml:space="preserve">Base Time, this field contains the </w:t>
            </w:r>
            <w:proofErr w:type="spellStart"/>
            <w:r w:rsidRPr="008B74F4">
              <w:rPr>
                <w:lang w:val="en-US"/>
              </w:rPr>
              <w:t>unix</w:t>
            </w:r>
            <w:proofErr w:type="spellEnd"/>
            <w:r w:rsidRPr="008B74F4">
              <w:rPr>
                <w:lang w:val="en-US"/>
              </w:rPr>
              <w:t xml:space="preserve"> timestamp of the sensor readout</w:t>
            </w:r>
          </w:p>
        </w:tc>
      </w:tr>
      <w:tr w:rsidR="00A37EF4" w:rsidRPr="008B74F4" w14:paraId="749738C2" w14:textId="77777777" w:rsidTr="0076645B">
        <w:tc>
          <w:tcPr>
            <w:tcW w:w="2702" w:type="dxa"/>
          </w:tcPr>
          <w:p w14:paraId="03947A8E" w14:textId="77777777" w:rsidR="00A37EF4" w:rsidRDefault="00A37EF4" w:rsidP="0076645B">
            <w:pPr>
              <w:pStyle w:val="BodyText"/>
              <w:jc w:val="left"/>
            </w:pPr>
            <w:r>
              <w:t>bu: String</w:t>
            </w:r>
          </w:p>
        </w:tc>
        <w:tc>
          <w:tcPr>
            <w:tcW w:w="6069" w:type="dxa"/>
          </w:tcPr>
          <w:p w14:paraId="722E4843" w14:textId="77777777" w:rsidR="00A37EF4" w:rsidRPr="008B74F4" w:rsidRDefault="00A37EF4" w:rsidP="0076645B">
            <w:pPr>
              <w:pStyle w:val="BodyText"/>
              <w:jc w:val="left"/>
              <w:rPr>
                <w:lang w:val="en-US"/>
              </w:rPr>
            </w:pPr>
            <w:r w:rsidRPr="008B74F4">
              <w:rPr>
                <w:lang w:val="en-US"/>
              </w:rPr>
              <w:t>Base Unit of the sensor readout</w:t>
            </w:r>
          </w:p>
        </w:tc>
      </w:tr>
      <w:tr w:rsidR="00A37EF4" w:rsidRPr="003D47C8" w14:paraId="577C84CC" w14:textId="77777777" w:rsidTr="0076645B">
        <w:tc>
          <w:tcPr>
            <w:tcW w:w="2702" w:type="dxa"/>
          </w:tcPr>
          <w:p w14:paraId="68696595" w14:textId="77777777" w:rsidR="00A37EF4" w:rsidRDefault="00A37EF4" w:rsidP="0076645B">
            <w:pPr>
              <w:pStyle w:val="BodyText"/>
              <w:jc w:val="left"/>
            </w:pPr>
            <w:proofErr w:type="spellStart"/>
            <w:r>
              <w:t>ver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</w:p>
        </w:tc>
        <w:tc>
          <w:tcPr>
            <w:tcW w:w="6069" w:type="dxa"/>
          </w:tcPr>
          <w:p w14:paraId="2E6AEFC1" w14:textId="77777777" w:rsidR="00A37EF4" w:rsidRDefault="00A37EF4" w:rsidP="0076645B">
            <w:pPr>
              <w:pStyle w:val="BodyText"/>
              <w:jc w:val="left"/>
            </w:pPr>
            <w:r>
              <w:t xml:space="preserve">Version </w:t>
            </w:r>
            <w:proofErr w:type="spellStart"/>
            <w:r>
              <w:t>identifier</w:t>
            </w:r>
            <w:proofErr w:type="spellEnd"/>
          </w:p>
        </w:tc>
      </w:tr>
      <w:tr w:rsidR="00A37EF4" w:rsidRPr="008B74F4" w14:paraId="6D0691D2" w14:textId="77777777" w:rsidTr="0076645B">
        <w:tc>
          <w:tcPr>
            <w:tcW w:w="2702" w:type="dxa"/>
          </w:tcPr>
          <w:p w14:paraId="5EFF5D19" w14:textId="77777777" w:rsidR="00A37EF4" w:rsidRDefault="00A37EF4" w:rsidP="0076645B">
            <w:pPr>
              <w:pStyle w:val="BodyText"/>
              <w:jc w:val="left"/>
            </w:pPr>
            <w:r>
              <w:t xml:space="preserve">e: </w:t>
            </w:r>
            <w:proofErr w:type="gramStart"/>
            <w:r>
              <w:t>List&lt;</w:t>
            </w:r>
            <w:proofErr w:type="spellStart"/>
            <w:proofErr w:type="gramEnd"/>
            <w:r>
              <w:t>MeasurementEntry</w:t>
            </w:r>
            <w:proofErr w:type="spellEnd"/>
            <w:r>
              <w:t>&gt;</w:t>
            </w:r>
          </w:p>
        </w:tc>
        <w:tc>
          <w:tcPr>
            <w:tcW w:w="6069" w:type="dxa"/>
          </w:tcPr>
          <w:p w14:paraId="05A383DE" w14:textId="77777777" w:rsidR="00A37EF4" w:rsidRPr="008B74F4" w:rsidRDefault="00A37EF4" w:rsidP="0076645B">
            <w:pPr>
              <w:pStyle w:val="BodyText"/>
              <w:jc w:val="left"/>
              <w:rPr>
                <w:lang w:val="en-US"/>
              </w:rPr>
            </w:pPr>
            <w:r w:rsidRPr="008B74F4">
              <w:rPr>
                <w:lang w:val="en-US"/>
              </w:rPr>
              <w:t xml:space="preserve">List of measurements, containing the </w:t>
            </w:r>
            <w:proofErr w:type="spellStart"/>
            <w:r w:rsidRPr="008B74F4">
              <w:rPr>
                <w:lang w:val="en-US"/>
              </w:rPr>
              <w:t>ArrowheadService</w:t>
            </w:r>
            <w:proofErr w:type="spellEnd"/>
            <w:r w:rsidRPr="008B74F4">
              <w:rPr>
                <w:lang w:val="en-US"/>
              </w:rPr>
              <w:t>, measured value and time</w:t>
            </w:r>
          </w:p>
        </w:tc>
      </w:tr>
    </w:tbl>
    <w:p w14:paraId="328BB7A3" w14:textId="77777777" w:rsidR="00A37EF4" w:rsidRDefault="00A37EF4" w:rsidP="00D412F3">
      <w:pPr>
        <w:pStyle w:val="BodyText"/>
        <w:rPr>
          <w:lang w:val="en-US"/>
        </w:rPr>
      </w:pPr>
    </w:p>
    <w:p w14:paraId="232180AC" w14:textId="77777777" w:rsidR="00A37EF4" w:rsidRDefault="00A37EF4" w:rsidP="00D412F3">
      <w:pPr>
        <w:pStyle w:val="BodyText"/>
        <w:rPr>
          <w:lang w:val="en-US"/>
        </w:rPr>
      </w:pPr>
    </w:p>
    <w:p w14:paraId="3C017FD8" w14:textId="47D50DF7" w:rsidR="00866997" w:rsidRDefault="00866997" w:rsidP="00866997">
      <w:pPr>
        <w:pStyle w:val="Caption"/>
        <w:rPr>
          <w:lang w:val="en-US"/>
        </w:rPr>
      </w:pPr>
      <w:r w:rsidRPr="00F87F2C">
        <w:rPr>
          <w:lang w:val="en-US"/>
        </w:rPr>
        <w:t xml:space="preserve">Table </w:t>
      </w:r>
      <w:r w:rsidR="00A37EF4">
        <w:t>3</w:t>
      </w:r>
      <w:r w:rsidRPr="00F87F2C">
        <w:rPr>
          <w:lang w:val="en-US"/>
        </w:rPr>
        <w:t xml:space="preserve"> </w:t>
      </w:r>
      <w:proofErr w:type="spellStart"/>
      <w:r w:rsidR="00BD1B21" w:rsidRPr="00BD1B21">
        <w:rPr>
          <w:lang w:val="en-US"/>
        </w:rPr>
        <w:t>GPIOControlMessage</w:t>
      </w:r>
      <w:proofErr w:type="spellEnd"/>
      <w:r w:rsidR="00BD1B21" w:rsidRPr="00BD1B21">
        <w:rPr>
          <w:lang w:val="en-US"/>
        </w:rPr>
        <w:t xml:space="preserve"> </w:t>
      </w:r>
      <w:r w:rsidRPr="00F87F2C">
        <w:rPr>
          <w:lang w:val="en-US"/>
        </w:rPr>
        <w:t>type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9"/>
        <w:gridCol w:w="5922"/>
      </w:tblGrid>
      <w:tr w:rsidR="00866997" w:rsidRPr="003D47C8" w14:paraId="2749B186" w14:textId="77777777" w:rsidTr="00026D9A">
        <w:tc>
          <w:tcPr>
            <w:tcW w:w="2702" w:type="dxa"/>
            <w:shd w:val="clear" w:color="auto" w:fill="D9D9D9" w:themeFill="background1" w:themeFillShade="D9"/>
          </w:tcPr>
          <w:p w14:paraId="20924FEC" w14:textId="77777777" w:rsidR="00866997" w:rsidRPr="00D271CA" w:rsidRDefault="00866997" w:rsidP="00026D9A">
            <w:pPr>
              <w:pStyle w:val="BodyText"/>
              <w:rPr>
                <w:b/>
              </w:rPr>
            </w:pPr>
            <w:proofErr w:type="spellStart"/>
            <w:r w:rsidRPr="00D271CA">
              <w:rPr>
                <w:b/>
              </w:rPr>
              <w:t>Field</w:t>
            </w:r>
            <w:proofErr w:type="spellEnd"/>
          </w:p>
        </w:tc>
        <w:tc>
          <w:tcPr>
            <w:tcW w:w="6069" w:type="dxa"/>
            <w:shd w:val="clear" w:color="auto" w:fill="D9D9D9" w:themeFill="background1" w:themeFillShade="D9"/>
          </w:tcPr>
          <w:p w14:paraId="2810CB08" w14:textId="77777777" w:rsidR="00866997" w:rsidRPr="00D271CA" w:rsidRDefault="00866997" w:rsidP="00026D9A">
            <w:pPr>
              <w:pStyle w:val="BodyText"/>
              <w:rPr>
                <w:b/>
              </w:rPr>
            </w:pPr>
            <w:proofErr w:type="spellStart"/>
            <w:r w:rsidRPr="00D271CA">
              <w:rPr>
                <w:b/>
              </w:rPr>
              <w:t>Description</w:t>
            </w:r>
            <w:proofErr w:type="spellEnd"/>
          </w:p>
        </w:tc>
      </w:tr>
      <w:tr w:rsidR="00866997" w:rsidRPr="008B74F4" w14:paraId="21E2C75D" w14:textId="77777777" w:rsidTr="00026D9A">
        <w:tc>
          <w:tcPr>
            <w:tcW w:w="2702" w:type="dxa"/>
          </w:tcPr>
          <w:p w14:paraId="512C1D52" w14:textId="77777777" w:rsidR="00866997" w:rsidRPr="003D47C8" w:rsidRDefault="007C29E8" w:rsidP="00200185">
            <w:pPr>
              <w:pStyle w:val="BodyText"/>
              <w:jc w:val="left"/>
            </w:pPr>
            <w:proofErr w:type="spellStart"/>
            <w:r>
              <w:t>bn</w:t>
            </w:r>
            <w:proofErr w:type="spellEnd"/>
            <w:r w:rsidR="00866997">
              <w:t xml:space="preserve">: </w:t>
            </w:r>
            <w:r>
              <w:t>String</w:t>
            </w:r>
          </w:p>
        </w:tc>
        <w:tc>
          <w:tcPr>
            <w:tcW w:w="6069" w:type="dxa"/>
          </w:tcPr>
          <w:p w14:paraId="246DC31C" w14:textId="77777777" w:rsidR="00866997" w:rsidRPr="008B74F4" w:rsidRDefault="007C29E8" w:rsidP="00200185">
            <w:pPr>
              <w:pStyle w:val="BodyText"/>
              <w:jc w:val="left"/>
              <w:rPr>
                <w:lang w:val="en-US"/>
              </w:rPr>
            </w:pPr>
            <w:r w:rsidRPr="008B74F4">
              <w:rPr>
                <w:lang w:val="en-US"/>
              </w:rPr>
              <w:t xml:space="preserve">Base Name, this field stores the name of the </w:t>
            </w:r>
            <w:proofErr w:type="spellStart"/>
            <w:r w:rsidRPr="008B74F4">
              <w:rPr>
                <w:lang w:val="en-US"/>
              </w:rPr>
              <w:t>ArrowheadSystem</w:t>
            </w:r>
            <w:proofErr w:type="spellEnd"/>
          </w:p>
        </w:tc>
      </w:tr>
      <w:tr w:rsidR="00866997" w:rsidRPr="008B74F4" w14:paraId="3F6F67D7" w14:textId="77777777" w:rsidTr="00026D9A">
        <w:tc>
          <w:tcPr>
            <w:tcW w:w="2702" w:type="dxa"/>
          </w:tcPr>
          <w:p w14:paraId="14070B7C" w14:textId="77777777" w:rsidR="00866997" w:rsidRDefault="007C29E8" w:rsidP="00200185">
            <w:pPr>
              <w:pStyle w:val="BodyText"/>
              <w:jc w:val="left"/>
            </w:pPr>
            <w:proofErr w:type="spellStart"/>
            <w:r>
              <w:t>bt</w:t>
            </w:r>
            <w:proofErr w:type="spellEnd"/>
            <w:r w:rsidR="00866997">
              <w:t xml:space="preserve">: </w:t>
            </w:r>
            <w:r>
              <w:t>Double</w:t>
            </w:r>
          </w:p>
        </w:tc>
        <w:tc>
          <w:tcPr>
            <w:tcW w:w="6069" w:type="dxa"/>
          </w:tcPr>
          <w:p w14:paraId="6D505F92" w14:textId="77777777" w:rsidR="00866997" w:rsidRPr="008B74F4" w:rsidRDefault="007C29E8" w:rsidP="00200185">
            <w:pPr>
              <w:pStyle w:val="BodyText"/>
              <w:jc w:val="left"/>
              <w:rPr>
                <w:lang w:val="en-US"/>
              </w:rPr>
            </w:pPr>
            <w:r w:rsidRPr="008B74F4">
              <w:rPr>
                <w:lang w:val="en-US"/>
              </w:rPr>
              <w:t xml:space="preserve">Base Time, this field contains the </w:t>
            </w:r>
            <w:proofErr w:type="spellStart"/>
            <w:r w:rsidRPr="008B74F4">
              <w:rPr>
                <w:lang w:val="en-US"/>
              </w:rPr>
              <w:t>unix</w:t>
            </w:r>
            <w:proofErr w:type="spellEnd"/>
            <w:r w:rsidRPr="008B74F4">
              <w:rPr>
                <w:lang w:val="en-US"/>
              </w:rPr>
              <w:t xml:space="preserve"> timestamp of the sensor readout</w:t>
            </w:r>
          </w:p>
        </w:tc>
      </w:tr>
      <w:tr w:rsidR="00866997" w:rsidRPr="008B74F4" w14:paraId="2D5A1470" w14:textId="77777777" w:rsidTr="00026D9A">
        <w:tc>
          <w:tcPr>
            <w:tcW w:w="2702" w:type="dxa"/>
          </w:tcPr>
          <w:p w14:paraId="2FEF6A10" w14:textId="77777777" w:rsidR="00866997" w:rsidRDefault="007C29E8" w:rsidP="00200185">
            <w:pPr>
              <w:pStyle w:val="BodyText"/>
              <w:jc w:val="left"/>
            </w:pPr>
            <w:r>
              <w:t>bu</w:t>
            </w:r>
            <w:r w:rsidR="00866997">
              <w:t xml:space="preserve">: </w:t>
            </w:r>
            <w:r>
              <w:t>String</w:t>
            </w:r>
          </w:p>
        </w:tc>
        <w:tc>
          <w:tcPr>
            <w:tcW w:w="6069" w:type="dxa"/>
          </w:tcPr>
          <w:p w14:paraId="0EC4C22E" w14:textId="77777777" w:rsidR="00866997" w:rsidRPr="008B74F4" w:rsidRDefault="007C29E8" w:rsidP="00200185">
            <w:pPr>
              <w:pStyle w:val="BodyText"/>
              <w:jc w:val="left"/>
              <w:rPr>
                <w:lang w:val="en-US"/>
              </w:rPr>
            </w:pPr>
            <w:r w:rsidRPr="008B74F4">
              <w:rPr>
                <w:lang w:val="en-US"/>
              </w:rPr>
              <w:t>Base Unit of the sensor readout</w:t>
            </w:r>
          </w:p>
        </w:tc>
      </w:tr>
      <w:tr w:rsidR="002468AA" w:rsidRPr="003D47C8" w14:paraId="37A67CB2" w14:textId="77777777" w:rsidTr="00026D9A">
        <w:tc>
          <w:tcPr>
            <w:tcW w:w="2702" w:type="dxa"/>
          </w:tcPr>
          <w:p w14:paraId="73CEC93A" w14:textId="77777777" w:rsidR="002468AA" w:rsidRDefault="002468AA" w:rsidP="00200185">
            <w:pPr>
              <w:pStyle w:val="BodyText"/>
              <w:jc w:val="left"/>
            </w:pPr>
            <w:proofErr w:type="spellStart"/>
            <w:r>
              <w:t>ver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</w:p>
        </w:tc>
        <w:tc>
          <w:tcPr>
            <w:tcW w:w="6069" w:type="dxa"/>
          </w:tcPr>
          <w:p w14:paraId="5F0AAD48" w14:textId="77777777" w:rsidR="002468AA" w:rsidRDefault="002468AA" w:rsidP="00200185">
            <w:pPr>
              <w:pStyle w:val="BodyText"/>
              <w:jc w:val="left"/>
            </w:pPr>
            <w:r>
              <w:t xml:space="preserve">Version </w:t>
            </w:r>
            <w:proofErr w:type="spellStart"/>
            <w:r>
              <w:t>identifier</w:t>
            </w:r>
            <w:proofErr w:type="spellEnd"/>
          </w:p>
        </w:tc>
      </w:tr>
      <w:tr w:rsidR="002468AA" w:rsidRPr="008B74F4" w14:paraId="6B10A3C4" w14:textId="77777777" w:rsidTr="00026D9A">
        <w:tc>
          <w:tcPr>
            <w:tcW w:w="2702" w:type="dxa"/>
          </w:tcPr>
          <w:p w14:paraId="090A94D4" w14:textId="77777777" w:rsidR="002468AA" w:rsidRDefault="002468AA" w:rsidP="00200185">
            <w:pPr>
              <w:pStyle w:val="BodyText"/>
              <w:jc w:val="left"/>
            </w:pPr>
            <w:r>
              <w:t xml:space="preserve">e: </w:t>
            </w:r>
            <w:proofErr w:type="gramStart"/>
            <w:r>
              <w:t>List&lt;</w:t>
            </w:r>
            <w:proofErr w:type="spellStart"/>
            <w:proofErr w:type="gramEnd"/>
            <w:r>
              <w:t>MeasurementEntry</w:t>
            </w:r>
            <w:proofErr w:type="spellEnd"/>
            <w:r>
              <w:t>&gt;</w:t>
            </w:r>
          </w:p>
        </w:tc>
        <w:tc>
          <w:tcPr>
            <w:tcW w:w="6069" w:type="dxa"/>
          </w:tcPr>
          <w:p w14:paraId="75FC4C86" w14:textId="77777777" w:rsidR="002468AA" w:rsidRPr="008B74F4" w:rsidRDefault="002468AA" w:rsidP="00200185">
            <w:pPr>
              <w:pStyle w:val="BodyText"/>
              <w:jc w:val="left"/>
              <w:rPr>
                <w:lang w:val="en-US"/>
              </w:rPr>
            </w:pPr>
            <w:r w:rsidRPr="008B74F4">
              <w:rPr>
                <w:lang w:val="en-US"/>
              </w:rPr>
              <w:t xml:space="preserve">List of measurements, containing the </w:t>
            </w:r>
            <w:proofErr w:type="spellStart"/>
            <w:r w:rsidRPr="008B74F4">
              <w:rPr>
                <w:lang w:val="en-US"/>
              </w:rPr>
              <w:t>ArrowheadService</w:t>
            </w:r>
            <w:proofErr w:type="spellEnd"/>
            <w:r w:rsidRPr="008B74F4">
              <w:rPr>
                <w:lang w:val="en-US"/>
              </w:rPr>
              <w:t>, measured value and time</w:t>
            </w:r>
          </w:p>
        </w:tc>
      </w:tr>
    </w:tbl>
    <w:p w14:paraId="78679667" w14:textId="77777777" w:rsidR="00866997" w:rsidRPr="00F87F2C" w:rsidRDefault="00866997" w:rsidP="00D412F3">
      <w:pPr>
        <w:pStyle w:val="BodyText"/>
        <w:rPr>
          <w:lang w:val="en-US"/>
        </w:rPr>
      </w:pPr>
    </w:p>
    <w:p w14:paraId="3901E587" w14:textId="77777777" w:rsidR="008372F5" w:rsidRDefault="00926041" w:rsidP="008372F5">
      <w:pPr>
        <w:pStyle w:val="Title"/>
        <w:rPr>
          <w:lang w:val="en-US"/>
        </w:rPr>
      </w:pPr>
      <w:r>
        <w:rPr>
          <w:lang w:val="en-US"/>
        </w:rPr>
        <w:t>Non-functional Requirements</w:t>
      </w:r>
    </w:p>
    <w:p w14:paraId="18CF4C7A" w14:textId="77777777" w:rsidR="008372F5" w:rsidRPr="008372F5" w:rsidRDefault="008372F5" w:rsidP="008372F5">
      <w:pPr>
        <w:pStyle w:val="BodyText"/>
        <w:rPr>
          <w:lang w:val="en-US"/>
        </w:rPr>
      </w:pPr>
      <w:r w:rsidRPr="008372F5">
        <w:rPr>
          <w:lang w:val="en-US"/>
        </w:rPr>
        <w:t xml:space="preserve">This Service is secured via the </w:t>
      </w:r>
      <w:proofErr w:type="spellStart"/>
      <w:r w:rsidRPr="008372F5">
        <w:rPr>
          <w:lang w:val="en-US"/>
        </w:rPr>
        <w:t>ArrowheadToken</w:t>
      </w:r>
      <w:proofErr w:type="spellEnd"/>
      <w:r w:rsidRPr="008372F5">
        <w:rPr>
          <w:lang w:val="en-US"/>
        </w:rPr>
        <w:t xml:space="preserve">. </w:t>
      </w:r>
      <w:r w:rsidR="00280D99">
        <w:rPr>
          <w:lang w:val="en-US"/>
        </w:rPr>
        <w:t xml:space="preserve">Therefore, all Providers that implement this Service shall register this Service in the Service Registry with a special metadata: “security” = “token”. </w:t>
      </w:r>
    </w:p>
    <w:p w14:paraId="63B5B564" w14:textId="77777777" w:rsidR="008372F5" w:rsidRPr="00F20E33" w:rsidRDefault="0077691B" w:rsidP="00D412F3">
      <w:pPr>
        <w:pStyle w:val="Title"/>
        <w:rPr>
          <w:lang w:val="en-US"/>
        </w:rPr>
      </w:pPr>
      <w:r w:rsidRPr="00F87F2C">
        <w:rPr>
          <w:lang w:val="en-US"/>
        </w:rPr>
        <w:lastRenderedPageBreak/>
        <w:tab/>
      </w:r>
      <w:r w:rsidRPr="008F3398">
        <w:rPr>
          <w:lang w:val="en-US"/>
        </w:rPr>
        <w:t>References</w:t>
      </w:r>
    </w:p>
    <w:p w14:paraId="4CFCABB2" w14:textId="77777777" w:rsidR="005C00E9" w:rsidRDefault="005C00E9">
      <w:pPr>
        <w:rPr>
          <w:lang w:val="en-US"/>
        </w:rPr>
      </w:pPr>
      <w:r>
        <w:rPr>
          <w:lang w:val="en-US"/>
        </w:rPr>
        <w:t xml:space="preserve">[1] </w:t>
      </w:r>
      <w:proofErr w:type="spellStart"/>
      <w:r>
        <w:rPr>
          <w:lang w:val="en-US"/>
        </w:rPr>
        <w:t>SensorML</w:t>
      </w:r>
      <w:proofErr w:type="spellEnd"/>
      <w:r>
        <w:rPr>
          <w:lang w:val="en-US"/>
        </w:rPr>
        <w:t xml:space="preserve"> specifications: </w:t>
      </w:r>
      <w:hyperlink r:id="rId10" w:history="1">
        <w:r w:rsidRPr="00255F41">
          <w:rPr>
            <w:rStyle w:val="Hyperlink"/>
            <w:lang w:val="en-US"/>
          </w:rPr>
          <w:t>https://tools.ietf.org/html/draft-jennings-senml-10</w:t>
        </w:r>
      </w:hyperlink>
    </w:p>
    <w:p w14:paraId="1453BADC" w14:textId="77777777" w:rsidR="00105116" w:rsidRPr="002C447C" w:rsidRDefault="00105116" w:rsidP="00105116">
      <w:pPr>
        <w:pStyle w:val="Title"/>
        <w:rPr>
          <w:lang w:val="en-US"/>
        </w:rPr>
      </w:pPr>
      <w:bookmarkStart w:id="1" w:name="_Toc354828814"/>
      <w:r w:rsidRPr="002C447C">
        <w:rPr>
          <w:lang w:val="en-US"/>
        </w:rPr>
        <w:t>Revision history</w:t>
      </w:r>
      <w:bookmarkEnd w:id="1"/>
    </w:p>
    <w:p w14:paraId="6B3452AD" w14:textId="77777777" w:rsidR="00105116" w:rsidRPr="002C447C" w:rsidRDefault="00105116" w:rsidP="00105116">
      <w:pPr>
        <w:pStyle w:val="Heading1"/>
        <w:rPr>
          <w:lang w:val="en-US"/>
        </w:rPr>
      </w:pPr>
      <w:bookmarkStart w:id="2" w:name="_Toc354828815"/>
      <w:r w:rsidRPr="002C447C">
        <w:rPr>
          <w:lang w:val="en-US"/>
        </w:rPr>
        <w:t>Amendments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14:paraId="5C14C1CF" w14:textId="77777777" w:rsidTr="008372F5">
        <w:tc>
          <w:tcPr>
            <w:tcW w:w="668" w:type="dxa"/>
            <w:shd w:val="clear" w:color="auto" w:fill="BFBFBF" w:themeFill="background1" w:themeFillShade="BF"/>
          </w:tcPr>
          <w:p w14:paraId="51549EFF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14:paraId="3664890F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49EAD7E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516A398C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Subject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  <w:proofErr w:type="spellEnd"/>
          </w:p>
        </w:tc>
        <w:tc>
          <w:tcPr>
            <w:tcW w:w="2306" w:type="dxa"/>
            <w:shd w:val="clear" w:color="auto" w:fill="BFBFBF" w:themeFill="background1" w:themeFillShade="BF"/>
          </w:tcPr>
          <w:p w14:paraId="732E8E44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  <w:proofErr w:type="spellEnd"/>
          </w:p>
        </w:tc>
      </w:tr>
      <w:tr w:rsidR="00105116" w:rsidRPr="00BF0D7D" w14:paraId="58E22D61" w14:textId="77777777" w:rsidTr="008372F5">
        <w:tc>
          <w:tcPr>
            <w:tcW w:w="668" w:type="dxa"/>
          </w:tcPr>
          <w:p w14:paraId="235C0CD3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14:paraId="1D64C057" w14:textId="3DBACAAB" w:rsidR="00105116" w:rsidRPr="00BF0D7D" w:rsidRDefault="008372F5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 w:rsidR="00367A40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367A40"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367A40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13" w:type="dxa"/>
          </w:tcPr>
          <w:p w14:paraId="3D337A3C" w14:textId="77777777" w:rsidR="00105116" w:rsidRPr="00BF0D7D" w:rsidRDefault="008372F5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3101" w:type="dxa"/>
          </w:tcPr>
          <w:p w14:paraId="7AE52536" w14:textId="77777777" w:rsidR="00105116" w:rsidRPr="00BF0D7D" w:rsidRDefault="008372F5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Initial</w:t>
            </w:r>
          </w:p>
        </w:tc>
        <w:tc>
          <w:tcPr>
            <w:tcW w:w="2306" w:type="dxa"/>
          </w:tcPr>
          <w:p w14:paraId="43D18B84" w14:textId="2FBF0A82" w:rsidR="00105116" w:rsidRPr="00BF0D7D" w:rsidRDefault="00367A40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</w:tbl>
    <w:p w14:paraId="7342CD59" w14:textId="77777777" w:rsidR="00105116" w:rsidRPr="00BF0D7D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64CCC81D" w14:textId="77777777" w:rsidR="00105116" w:rsidRPr="00BF0D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3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14:paraId="6FF2D319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1F25F93F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ED7B145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03B84D35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50769304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by</w:t>
            </w:r>
          </w:p>
        </w:tc>
      </w:tr>
      <w:tr w:rsidR="00105116" w:rsidRPr="00BF0D7D" w14:paraId="23B8B571" w14:textId="77777777" w:rsidTr="00053044">
        <w:tc>
          <w:tcPr>
            <w:tcW w:w="674" w:type="dxa"/>
          </w:tcPr>
          <w:p w14:paraId="51994D55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01389B69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73AEC357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1288C34A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14:paraId="5B6A1A90" w14:textId="77777777" w:rsidTr="00053044">
        <w:tc>
          <w:tcPr>
            <w:tcW w:w="674" w:type="dxa"/>
          </w:tcPr>
          <w:p w14:paraId="00157570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524704CE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099038BE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7CDD9355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089FBBA" w14:textId="77777777" w:rsidR="00080E87" w:rsidRPr="002C447C" w:rsidRDefault="00080E87" w:rsidP="00D412F3">
      <w:pPr>
        <w:pStyle w:val="BodyText"/>
      </w:pPr>
      <w:r w:rsidRPr="002C447C">
        <w:tab/>
      </w:r>
      <w:r w:rsidRPr="002C447C">
        <w:tab/>
      </w:r>
      <w:r w:rsidRPr="002C447C">
        <w:tab/>
      </w:r>
    </w:p>
    <w:p w14:paraId="188ADA40" w14:textId="77777777" w:rsidR="00081ECA" w:rsidRPr="002C447C" w:rsidRDefault="002C447C" w:rsidP="00D412F3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1"/>
      <w:footerReference w:type="default" r:id="rId12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886C3" w14:textId="77777777" w:rsidR="007A3691" w:rsidRDefault="007A3691" w:rsidP="00252D9B">
      <w:r>
        <w:separator/>
      </w:r>
    </w:p>
  </w:endnote>
  <w:endnote w:type="continuationSeparator" w:id="0">
    <w:p w14:paraId="4A627B93" w14:textId="77777777" w:rsidR="007A3691" w:rsidRDefault="007A3691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9DA48" w14:textId="77777777" w:rsidR="003C4685" w:rsidRDefault="00C01638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86F3696" wp14:editId="2D8DCD18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47565D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75C8F3C4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393C9912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64C90C8C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3401D8D4" wp14:editId="45E7FEF4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46F7F71D" w14:textId="77777777" w:rsidR="003C4685" w:rsidRDefault="003C4685">
    <w:pPr>
      <w:pStyle w:val="Footer"/>
    </w:pPr>
  </w:p>
  <w:p w14:paraId="31CFF039" w14:textId="77777777" w:rsidR="003C4685" w:rsidRDefault="003C4685">
    <w:pPr>
      <w:pStyle w:val="Footer"/>
    </w:pPr>
  </w:p>
  <w:p w14:paraId="113F88A3" w14:textId="77777777" w:rsidR="009B6057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2CAA7C" wp14:editId="7C953AB3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4C616F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A429220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16ECB550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1F47B48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03F9D559" wp14:editId="227A7599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D4172A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A0A17" w14:textId="77777777" w:rsidR="00D304E5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D8D26D8" wp14:editId="6B17EFD4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4C5A03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225FDBA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6683C433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680ACD7D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10587D2C" wp14:editId="2DC6BCDB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9C2F7D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B90A5" w14:textId="77777777" w:rsidR="007A3691" w:rsidRDefault="007A3691" w:rsidP="00252D9B">
      <w:r>
        <w:separator/>
      </w:r>
    </w:p>
  </w:footnote>
  <w:footnote w:type="continuationSeparator" w:id="0">
    <w:p w14:paraId="59C3DAAD" w14:textId="77777777" w:rsidR="007A3691" w:rsidRDefault="007A3691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DB3D8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7DE11221" wp14:editId="3E817B9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3E5675B0" w14:textId="77777777" w:rsidTr="003C4685">
      <w:tc>
        <w:tcPr>
          <w:tcW w:w="5093" w:type="dxa"/>
        </w:tcPr>
        <w:p w14:paraId="15F93ABD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9549081BD6B44C9DACF68C82B350EE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54F3343" w14:textId="0724BDD9" w:rsidR="003C4685" w:rsidRPr="002C447C" w:rsidRDefault="008B74F4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GPIOController</w:t>
              </w:r>
              <w:proofErr w:type="spellEnd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 SD</w:t>
              </w:r>
            </w:p>
          </w:sdtContent>
        </w:sdt>
      </w:tc>
      <w:tc>
        <w:tcPr>
          <w:tcW w:w="2268" w:type="dxa"/>
        </w:tcPr>
        <w:p w14:paraId="1A6E5993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166F13C7" w14:textId="77777777" w:rsidR="003C4685" w:rsidRPr="00C76DE5" w:rsidRDefault="00FA41FA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14:paraId="25AE6D67" w14:textId="77777777" w:rsidTr="003C4685">
      <w:tc>
        <w:tcPr>
          <w:tcW w:w="5093" w:type="dxa"/>
        </w:tcPr>
        <w:p w14:paraId="15EDA3DA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58B39D8A" w14:textId="77777777" w:rsidR="003C4685" w:rsidRPr="00C76DE5" w:rsidRDefault="007A3691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8B74F4">
            <w:rPr>
              <w:rFonts w:asciiTheme="majorHAnsi" w:hAnsiTheme="majorHAnsi"/>
              <w:noProof/>
              <w:sz w:val="18"/>
              <w:szCs w:val="18"/>
            </w:rPr>
            <w:t>2019-02-11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7DAF8B93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528A7B71" w14:textId="77777777" w:rsidR="003C4685" w:rsidRPr="00051C46" w:rsidRDefault="00200185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F87F2C" w14:paraId="28F7CC2F" w14:textId="77777777" w:rsidTr="003C4685">
      <w:tc>
        <w:tcPr>
          <w:tcW w:w="5093" w:type="dxa"/>
        </w:tcPr>
        <w:p w14:paraId="2FA7C99B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proofErr w:type="spellStart"/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  <w:proofErr w:type="spellEnd"/>
        </w:p>
        <w:p w14:paraId="52EE1A32" w14:textId="1EF7E320" w:rsidR="003C4685" w:rsidRPr="00C92FAF" w:rsidRDefault="008B74F4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Eliasson</w:t>
          </w:r>
        </w:p>
      </w:tc>
      <w:tc>
        <w:tcPr>
          <w:tcW w:w="2268" w:type="dxa"/>
        </w:tcPr>
        <w:p w14:paraId="136FD6AB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448B242E" w14:textId="77777777"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CD0B67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3C4685" w:rsidRPr="00F87F2C" w14:paraId="284B367E" w14:textId="77777777" w:rsidTr="003C4685">
      <w:tc>
        <w:tcPr>
          <w:tcW w:w="5093" w:type="dxa"/>
        </w:tcPr>
        <w:p w14:paraId="4560E7E3" w14:textId="77777777" w:rsidR="003C4685" w:rsidRPr="008B74F4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8B74F4">
            <w:rPr>
              <w:rFonts w:asciiTheme="majorHAnsi" w:hAnsiTheme="majorHAnsi"/>
              <w:sz w:val="16"/>
              <w:szCs w:val="18"/>
            </w:rPr>
            <w:t>Contact</w:t>
          </w:r>
        </w:p>
        <w:p w14:paraId="31ACCDE0" w14:textId="10D1ADDB" w:rsidR="003C4685" w:rsidRPr="008B74F4" w:rsidRDefault="008B74F4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8B74F4">
            <w:rPr>
              <w:rFonts w:asciiTheme="majorHAnsi" w:hAnsiTheme="majorHAnsi"/>
              <w:b/>
              <w:sz w:val="18"/>
              <w:szCs w:val="18"/>
            </w:rPr>
            <w:t>Jens.eliasson@ltu.se</w:t>
          </w:r>
        </w:p>
      </w:tc>
      <w:tc>
        <w:tcPr>
          <w:tcW w:w="2268" w:type="dxa"/>
        </w:tcPr>
        <w:p w14:paraId="4D62DF1E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5166C72" w14:textId="77777777"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43962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43962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68765AE2" w14:textId="77777777"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4E92F15C" w14:textId="77777777" w:rsidTr="00F034F3">
      <w:tc>
        <w:tcPr>
          <w:tcW w:w="4350" w:type="dxa"/>
        </w:tcPr>
        <w:p w14:paraId="6423C62E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9549081BD6B44C9DACF68C82B350EE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B76B218" w14:textId="6DC775EC" w:rsidR="003C4685" w:rsidRPr="002C447C" w:rsidRDefault="008B74F4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GPIOController</w:t>
              </w:r>
              <w:proofErr w:type="spellEnd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 SD</w:t>
              </w:r>
            </w:p>
          </w:sdtContent>
        </w:sdt>
      </w:tc>
      <w:tc>
        <w:tcPr>
          <w:tcW w:w="2268" w:type="dxa"/>
        </w:tcPr>
        <w:p w14:paraId="239B2554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882BA6038FB74778ADE59CF3304F471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11F3BC7E" w14:textId="77777777" w:rsidR="003C4685" w:rsidRPr="00C76DE5" w:rsidRDefault="00200185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051C46" w14:paraId="2023AE24" w14:textId="77777777" w:rsidTr="00F034F3">
      <w:tc>
        <w:tcPr>
          <w:tcW w:w="4350" w:type="dxa"/>
        </w:tcPr>
        <w:p w14:paraId="76422A1D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6356969D" w14:textId="77777777" w:rsidR="003C4685" w:rsidRPr="00C76DE5" w:rsidRDefault="007A3691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8B74F4">
            <w:rPr>
              <w:rFonts w:asciiTheme="majorHAnsi" w:hAnsiTheme="majorHAnsi"/>
              <w:noProof/>
              <w:sz w:val="18"/>
              <w:szCs w:val="18"/>
            </w:rPr>
            <w:t>2019-02-11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0BDCFD73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B4E5B91BDAA346D896F69333ABD0C80F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37F3D448" w14:textId="77777777"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14:paraId="3CED0B24" w14:textId="77777777" w:rsidTr="00F034F3">
      <w:tc>
        <w:tcPr>
          <w:tcW w:w="4350" w:type="dxa"/>
        </w:tcPr>
        <w:p w14:paraId="13DC68B5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09A9A220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BBD6C35" w14:textId="77777777"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43962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43962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6CD12E68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4EFE463F" wp14:editId="0BD9CCA9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9AC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B7D4F"/>
    <w:rsid w:val="001C0EB1"/>
    <w:rsid w:val="001E2857"/>
    <w:rsid w:val="00200185"/>
    <w:rsid w:val="00203A58"/>
    <w:rsid w:val="002058DB"/>
    <w:rsid w:val="00206A99"/>
    <w:rsid w:val="0022216F"/>
    <w:rsid w:val="0022610A"/>
    <w:rsid w:val="00227400"/>
    <w:rsid w:val="00233626"/>
    <w:rsid w:val="00240448"/>
    <w:rsid w:val="002468AA"/>
    <w:rsid w:val="00252D9B"/>
    <w:rsid w:val="0025487D"/>
    <w:rsid w:val="0025507E"/>
    <w:rsid w:val="00255CA3"/>
    <w:rsid w:val="00280D99"/>
    <w:rsid w:val="002927A9"/>
    <w:rsid w:val="002929AC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43F3"/>
    <w:rsid w:val="002D58D2"/>
    <w:rsid w:val="00305111"/>
    <w:rsid w:val="00321A18"/>
    <w:rsid w:val="00322898"/>
    <w:rsid w:val="0035468C"/>
    <w:rsid w:val="003566DF"/>
    <w:rsid w:val="00367A40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87F98"/>
    <w:rsid w:val="004902E0"/>
    <w:rsid w:val="004A2069"/>
    <w:rsid w:val="004B6B3C"/>
    <w:rsid w:val="004E3451"/>
    <w:rsid w:val="004F137A"/>
    <w:rsid w:val="005056B3"/>
    <w:rsid w:val="00512379"/>
    <w:rsid w:val="0051583A"/>
    <w:rsid w:val="005263F5"/>
    <w:rsid w:val="00526822"/>
    <w:rsid w:val="00527396"/>
    <w:rsid w:val="00530E37"/>
    <w:rsid w:val="00534C02"/>
    <w:rsid w:val="00540AD6"/>
    <w:rsid w:val="00551787"/>
    <w:rsid w:val="00554908"/>
    <w:rsid w:val="0055757D"/>
    <w:rsid w:val="005620FC"/>
    <w:rsid w:val="005630CC"/>
    <w:rsid w:val="00586F04"/>
    <w:rsid w:val="005C005D"/>
    <w:rsid w:val="005C00E9"/>
    <w:rsid w:val="005C00F9"/>
    <w:rsid w:val="005C19B2"/>
    <w:rsid w:val="005D61F0"/>
    <w:rsid w:val="005E0F09"/>
    <w:rsid w:val="005F1531"/>
    <w:rsid w:val="005F3371"/>
    <w:rsid w:val="006049F3"/>
    <w:rsid w:val="00604A60"/>
    <w:rsid w:val="00632D15"/>
    <w:rsid w:val="00656467"/>
    <w:rsid w:val="0069254F"/>
    <w:rsid w:val="006A0655"/>
    <w:rsid w:val="006A60D0"/>
    <w:rsid w:val="006B782B"/>
    <w:rsid w:val="006C0348"/>
    <w:rsid w:val="006C7BA9"/>
    <w:rsid w:val="006E2800"/>
    <w:rsid w:val="006F1ADC"/>
    <w:rsid w:val="00700EC2"/>
    <w:rsid w:val="00706C92"/>
    <w:rsid w:val="00707C81"/>
    <w:rsid w:val="00723B56"/>
    <w:rsid w:val="007310AC"/>
    <w:rsid w:val="0074674C"/>
    <w:rsid w:val="00754CF0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95C9F"/>
    <w:rsid w:val="007A0C81"/>
    <w:rsid w:val="007A3684"/>
    <w:rsid w:val="007A3691"/>
    <w:rsid w:val="007A4979"/>
    <w:rsid w:val="007A6A96"/>
    <w:rsid w:val="007B2395"/>
    <w:rsid w:val="007B2E4D"/>
    <w:rsid w:val="007C29E8"/>
    <w:rsid w:val="007C3A83"/>
    <w:rsid w:val="007C4032"/>
    <w:rsid w:val="007C50F4"/>
    <w:rsid w:val="007D10F3"/>
    <w:rsid w:val="007D3C4E"/>
    <w:rsid w:val="007D4DAA"/>
    <w:rsid w:val="007E2538"/>
    <w:rsid w:val="007F5C5B"/>
    <w:rsid w:val="00810572"/>
    <w:rsid w:val="008355B4"/>
    <w:rsid w:val="008372F5"/>
    <w:rsid w:val="008568F4"/>
    <w:rsid w:val="00860543"/>
    <w:rsid w:val="00866997"/>
    <w:rsid w:val="0087560A"/>
    <w:rsid w:val="00876629"/>
    <w:rsid w:val="00880715"/>
    <w:rsid w:val="00893B35"/>
    <w:rsid w:val="008A6B61"/>
    <w:rsid w:val="008B74F4"/>
    <w:rsid w:val="008D007E"/>
    <w:rsid w:val="008D046A"/>
    <w:rsid w:val="008D0B75"/>
    <w:rsid w:val="008D5CE3"/>
    <w:rsid w:val="008D5D0C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F0CDA"/>
    <w:rsid w:val="00A16EF6"/>
    <w:rsid w:val="00A31946"/>
    <w:rsid w:val="00A37EF4"/>
    <w:rsid w:val="00A4046D"/>
    <w:rsid w:val="00A40E38"/>
    <w:rsid w:val="00A45B40"/>
    <w:rsid w:val="00A55B60"/>
    <w:rsid w:val="00A71C80"/>
    <w:rsid w:val="00A75821"/>
    <w:rsid w:val="00A96ACD"/>
    <w:rsid w:val="00AB2377"/>
    <w:rsid w:val="00AB5DBB"/>
    <w:rsid w:val="00AC0EF5"/>
    <w:rsid w:val="00AC1002"/>
    <w:rsid w:val="00AC732E"/>
    <w:rsid w:val="00AC7A1D"/>
    <w:rsid w:val="00AD61C8"/>
    <w:rsid w:val="00AE50BA"/>
    <w:rsid w:val="00AF63DB"/>
    <w:rsid w:val="00B061A5"/>
    <w:rsid w:val="00B12457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537E"/>
    <w:rsid w:val="00BD1B21"/>
    <w:rsid w:val="00BE0D6D"/>
    <w:rsid w:val="00BE135C"/>
    <w:rsid w:val="00BE694F"/>
    <w:rsid w:val="00BF0D7D"/>
    <w:rsid w:val="00C01638"/>
    <w:rsid w:val="00C035B1"/>
    <w:rsid w:val="00C12947"/>
    <w:rsid w:val="00C409D4"/>
    <w:rsid w:val="00C45A26"/>
    <w:rsid w:val="00C51634"/>
    <w:rsid w:val="00C76DE5"/>
    <w:rsid w:val="00C833FA"/>
    <w:rsid w:val="00C92FAF"/>
    <w:rsid w:val="00C96366"/>
    <w:rsid w:val="00CB0376"/>
    <w:rsid w:val="00CB26EB"/>
    <w:rsid w:val="00CB4A31"/>
    <w:rsid w:val="00CD0B67"/>
    <w:rsid w:val="00CE7A02"/>
    <w:rsid w:val="00CF1C7E"/>
    <w:rsid w:val="00CF4746"/>
    <w:rsid w:val="00D010D7"/>
    <w:rsid w:val="00D06F99"/>
    <w:rsid w:val="00D15CAE"/>
    <w:rsid w:val="00D23EB9"/>
    <w:rsid w:val="00D241E3"/>
    <w:rsid w:val="00D271CA"/>
    <w:rsid w:val="00D304E5"/>
    <w:rsid w:val="00D412F3"/>
    <w:rsid w:val="00D51ECE"/>
    <w:rsid w:val="00D934AB"/>
    <w:rsid w:val="00D941F0"/>
    <w:rsid w:val="00D9420E"/>
    <w:rsid w:val="00DA71CF"/>
    <w:rsid w:val="00DB21DE"/>
    <w:rsid w:val="00DB7F1E"/>
    <w:rsid w:val="00DC1D7F"/>
    <w:rsid w:val="00DD6052"/>
    <w:rsid w:val="00DF706A"/>
    <w:rsid w:val="00E32D83"/>
    <w:rsid w:val="00E341D6"/>
    <w:rsid w:val="00E7040F"/>
    <w:rsid w:val="00E76CE9"/>
    <w:rsid w:val="00E8132A"/>
    <w:rsid w:val="00EA2145"/>
    <w:rsid w:val="00EA4F4E"/>
    <w:rsid w:val="00EA7AD8"/>
    <w:rsid w:val="00EB31B9"/>
    <w:rsid w:val="00EB37C9"/>
    <w:rsid w:val="00EB3987"/>
    <w:rsid w:val="00EB6483"/>
    <w:rsid w:val="00EC3C8A"/>
    <w:rsid w:val="00EC52B7"/>
    <w:rsid w:val="00ED30BA"/>
    <w:rsid w:val="00ED5016"/>
    <w:rsid w:val="00F0129D"/>
    <w:rsid w:val="00F034F3"/>
    <w:rsid w:val="00F20E33"/>
    <w:rsid w:val="00F41EF4"/>
    <w:rsid w:val="00F43962"/>
    <w:rsid w:val="00F44288"/>
    <w:rsid w:val="00F5424E"/>
    <w:rsid w:val="00F56FA2"/>
    <w:rsid w:val="00F758D5"/>
    <w:rsid w:val="00F86307"/>
    <w:rsid w:val="00F87F2C"/>
    <w:rsid w:val="00FA41FA"/>
    <w:rsid w:val="00FB006E"/>
    <w:rsid w:val="00FB0796"/>
    <w:rsid w:val="00FC2635"/>
    <w:rsid w:val="00FD5FE0"/>
    <w:rsid w:val="00FD7D7D"/>
    <w:rsid w:val="00FE1D0F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904567C"/>
  <w15:docId w15:val="{0CFBDCC8-8D83-4CA5-99A1-DB62170D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A41F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B74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9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ools.ietf.org/html/draft-jennings-senml-1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rive\Munka\Arrowhead\Generation%203.2\M2\Temperature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2278A3372140B7A10087B422BA78A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25DBC37-1A6C-45B3-9635-569669CAE57A}"/>
      </w:docPartPr>
      <w:docPartBody>
        <w:p w:rsidR="00F905F6" w:rsidRDefault="00B401EB">
          <w:pPr>
            <w:pStyle w:val="DB2278A3372140B7A10087B422BA78AF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9549081BD6B44C9DACF68C82B350EE8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B238B5A-3D1E-4EE9-AC42-53BCFB34FFA4}"/>
      </w:docPartPr>
      <w:docPartBody>
        <w:p w:rsidR="00F905F6" w:rsidRDefault="00B401EB">
          <w:pPr>
            <w:pStyle w:val="9549081BD6B44C9DACF68C82B350EE85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882BA6038FB74778ADE59CF3304F471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C1F7767-F889-4BEC-9480-93D0B0A8EF4C}"/>
      </w:docPartPr>
      <w:docPartBody>
        <w:p w:rsidR="00F905F6" w:rsidRDefault="00B401EB">
          <w:pPr>
            <w:pStyle w:val="882BA6038FB74778ADE59CF3304F471C"/>
          </w:pPr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B4E5B91BDAA346D896F69333ABD0C80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9381F03-68C7-420C-ADF7-33D7FF856C16}"/>
      </w:docPartPr>
      <w:docPartBody>
        <w:p w:rsidR="00F905F6" w:rsidRDefault="00B401EB">
          <w:pPr>
            <w:pStyle w:val="B4E5B91BDAA346D896F69333ABD0C80F"/>
          </w:pPr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1EB"/>
    <w:rsid w:val="002C0237"/>
    <w:rsid w:val="007F404C"/>
    <w:rsid w:val="00A23BD0"/>
    <w:rsid w:val="00B10758"/>
    <w:rsid w:val="00B401EB"/>
    <w:rsid w:val="00B46CCF"/>
    <w:rsid w:val="00C7183C"/>
    <w:rsid w:val="00F9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B2278A3372140B7A10087B422BA78AF">
    <w:name w:val="DB2278A3372140B7A10087B422BA78AF"/>
  </w:style>
  <w:style w:type="paragraph" w:customStyle="1" w:styleId="9549081BD6B44C9DACF68C82B350EE85">
    <w:name w:val="9549081BD6B44C9DACF68C82B350EE85"/>
  </w:style>
  <w:style w:type="paragraph" w:customStyle="1" w:styleId="882BA6038FB74778ADE59CF3304F471C">
    <w:name w:val="882BA6038FB74778ADE59CF3304F471C"/>
  </w:style>
  <w:style w:type="paragraph" w:customStyle="1" w:styleId="B4E5B91BDAA346D896F69333ABD0C80F">
    <w:name w:val="B4E5B91BDAA346D896F69333ABD0C8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2930C5-F487-8F4A-9B92-A1A132D3D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D:\Drive\Munka\Arrowhead\Generation 3.2\M2\Temperature\Arrowhead SD Service Description v1.1.dotx</Template>
  <TotalTime>80</TotalTime>
  <Pages>4</Pages>
  <Words>500</Words>
  <Characters>3058</Characters>
  <Application>Microsoft Office Word</Application>
  <DocSecurity>0</DocSecurity>
  <Lines>191</Lines>
  <Paragraphs>118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IndoorTemperature</vt:lpstr>
      <vt:lpstr>Service Description (SD) Template</vt:lpstr>
      <vt:lpstr>[Title]</vt:lpstr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GPIOController Service SD</dc:title>
  <dc:creator>Hegedűs Csaba</dc:creator>
  <cp:lastModifiedBy>Microsoft Office User</cp:lastModifiedBy>
  <cp:revision>31</cp:revision>
  <cp:lastPrinted>2013-11-27T17:29:00Z</cp:lastPrinted>
  <dcterms:created xsi:type="dcterms:W3CDTF">2017-10-02T12:37:00Z</dcterms:created>
  <dcterms:modified xsi:type="dcterms:W3CDTF">2019-02-11T20:08:00Z</dcterms:modified>
  <cp:category>G4.0</cp:category>
  <cp:contentStatus>For Approval</cp:contentStatus>
</cp:coreProperties>
</file>