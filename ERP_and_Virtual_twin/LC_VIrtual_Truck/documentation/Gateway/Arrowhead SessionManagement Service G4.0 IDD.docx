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1C443D" w:rsidP="00D304E5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Session</w:t>
      </w:r>
      <w:r w:rsidR="00236F45">
        <w:rPr>
          <w:rFonts w:asciiTheme="majorHAnsi" w:hAnsiTheme="majorHAnsi" w:cstheme="majorHAnsi"/>
          <w:sz w:val="48"/>
          <w:szCs w:val="48"/>
          <w:lang w:val="en-US"/>
        </w:rPr>
        <w:t>Management</w:t>
      </w:r>
      <w:r w:rsidR="00490520">
        <w:rPr>
          <w:rFonts w:asciiTheme="majorHAnsi" w:hAnsiTheme="majorHAnsi" w:cstheme="majorHAnsi"/>
          <w:sz w:val="48"/>
          <w:szCs w:val="48"/>
          <w:lang w:val="en-US"/>
        </w:rPr>
        <w:t xml:space="preserve"> Service IDD</w:t>
      </w:r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C20D48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 w14:anchorId="1301B2BC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<v:path arrowok="t"/>
            <v:textbox inset="0,0,0,0">
              <w:txbxContent>
                <w:p w:rsidR="002B76DA" w:rsidRPr="009A7920" w:rsidRDefault="002B76DA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DE66D2" w:rsidRDefault="00DE66D2" w:rsidP="001C443D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>interface design of the Session</w:t>
                  </w:r>
                  <w:r w:rsidR="00236F45">
                    <w:rPr>
                      <w:sz w:val="22"/>
                      <w:szCs w:val="22"/>
                      <w:lang w:val="en-US"/>
                    </w:rPr>
                    <w:t>Management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 xml:space="preserve"> Service based on REST.</w:t>
                  </w:r>
                </w:p>
                <w:p w:rsidR="002B76DA" w:rsidRPr="00671B01" w:rsidRDefault="002B76DA" w:rsidP="00853B9E">
                  <w:pPr>
                    <w:pStyle w:val="Szvegtrzs"/>
                  </w:pPr>
                </w:p>
              </w:txbxContent>
            </v:textbox>
            <w10:wrap type="square" anchory="page"/>
          </v:shape>
        </w:pict>
      </w:r>
    </w:p>
    <w:p w:rsidR="002C447C" w:rsidRPr="002C447C" w:rsidRDefault="00942844" w:rsidP="004D030F">
      <w:pPr>
        <w:pStyle w:val="Cm"/>
      </w:pPr>
      <w:r>
        <w:lastRenderedPageBreak/>
        <w:t>Overview</w:t>
      </w:r>
    </w:p>
    <w:p w:rsidR="00503B5A" w:rsidRDefault="00503B5A" w:rsidP="00503B5A">
      <w:pPr>
        <w:pStyle w:val="Szvegtrzs"/>
      </w:pPr>
      <w:r>
        <w:t xml:space="preserve">This </w:t>
      </w:r>
      <w:r w:rsidR="00EE7D4E">
        <w:t>document describes the Session Management</w:t>
      </w:r>
      <w:r>
        <w:t xml:space="preserve"> Service and how it can be accessed using HTTP methods</w:t>
      </w:r>
      <w:r w:rsidR="00EE7D4E">
        <w:t>.</w:t>
      </w:r>
    </w:p>
    <w:p w:rsidR="004D030F" w:rsidRDefault="004D030F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Interfaces</w:t>
      </w:r>
    </w:p>
    <w:p w:rsidR="004D030F" w:rsidRDefault="004D030F" w:rsidP="00853B9E">
      <w:pPr>
        <w:pStyle w:val="Szvegtrzs"/>
      </w:pPr>
      <w:r>
        <w:t xml:space="preserve">As per the SD of this Service, there </w:t>
      </w:r>
      <w:r w:rsidR="00521FB2">
        <w:t>is</w:t>
      </w:r>
      <w:r>
        <w:t xml:space="preserve"> </w:t>
      </w:r>
      <w:r w:rsidR="005620E4">
        <w:t>one</w:t>
      </w:r>
      <w:r>
        <w:t xml:space="preserve"> method implemented. Table 1 describes </w:t>
      </w:r>
      <w:r w:rsidR="005620E4">
        <w:t>this</w:t>
      </w:r>
      <w:r>
        <w:t xml:space="preserve">. </w:t>
      </w:r>
    </w:p>
    <w:p w:rsidR="004D030F" w:rsidRDefault="004D030F" w:rsidP="00853B9E">
      <w:pPr>
        <w:pStyle w:val="Szvegtrzs"/>
      </w:pPr>
    </w:p>
    <w:p w:rsidR="00C9731B" w:rsidRPr="004D030F" w:rsidRDefault="00C9731B" w:rsidP="00853B9E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4D030F">
        <w:t>1</w:t>
      </w:r>
      <w:r>
        <w:t xml:space="preserve"> Function description</w:t>
      </w:r>
    </w:p>
    <w:tbl>
      <w:tblPr>
        <w:tblStyle w:val="Rcsostblzat"/>
        <w:tblW w:w="10301" w:type="dxa"/>
        <w:tblInd w:w="-695" w:type="dxa"/>
        <w:tblLayout w:type="fixed"/>
        <w:tblLook w:val="04A0" w:firstRow="1" w:lastRow="0" w:firstColumn="1" w:lastColumn="0" w:noHBand="0" w:noVBand="1"/>
      </w:tblPr>
      <w:tblGrid>
        <w:gridCol w:w="1265"/>
        <w:gridCol w:w="2657"/>
        <w:gridCol w:w="1134"/>
        <w:gridCol w:w="1843"/>
        <w:gridCol w:w="3402"/>
      </w:tblGrid>
      <w:tr w:rsidR="004D030F" w:rsidRPr="00CB037C" w:rsidTr="004D030F">
        <w:trPr>
          <w:trHeight w:val="280"/>
        </w:trPr>
        <w:tc>
          <w:tcPr>
            <w:tcW w:w="1265" w:type="dxa"/>
            <w:shd w:val="clear" w:color="auto" w:fill="D9D9D9" w:themeFill="background1" w:themeFillShade="D9"/>
          </w:tcPr>
          <w:p w:rsidR="00601375" w:rsidRPr="004D030F" w:rsidRDefault="00681063" w:rsidP="00853B9E">
            <w:pPr>
              <w:pStyle w:val="Szvegtrzs"/>
            </w:pPr>
            <w:r w:rsidRPr="004D030F">
              <w:t>Function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Service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Method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 xml:space="preserve">Output 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601375" w:rsidRDefault="00EE7D4E" w:rsidP="00853B9E">
            <w:pPr>
              <w:pStyle w:val="Szvegtrzs"/>
            </w:pPr>
            <w:r>
              <w:t>Session Management</w:t>
            </w:r>
          </w:p>
        </w:tc>
        <w:tc>
          <w:tcPr>
            <w:tcW w:w="2657" w:type="dxa"/>
          </w:tcPr>
          <w:p w:rsidR="00601375" w:rsidRDefault="00EE7D4E" w:rsidP="00853B9E">
            <w:pPr>
              <w:pStyle w:val="Szvegtrzs"/>
            </w:pPr>
            <w:r>
              <w:t>“/management”</w:t>
            </w:r>
          </w:p>
        </w:tc>
        <w:tc>
          <w:tcPr>
            <w:tcW w:w="1134" w:type="dxa"/>
          </w:tcPr>
          <w:p w:rsidR="00601375" w:rsidRDefault="00EE7D4E" w:rsidP="00853B9E">
            <w:pPr>
              <w:pStyle w:val="Szvegtrzs"/>
            </w:pPr>
            <w:r>
              <w:t>GET</w:t>
            </w:r>
          </w:p>
        </w:tc>
        <w:tc>
          <w:tcPr>
            <w:tcW w:w="1843" w:type="dxa"/>
          </w:tcPr>
          <w:p w:rsidR="00601375" w:rsidRDefault="00EE7D4E" w:rsidP="00853B9E">
            <w:pPr>
              <w:pStyle w:val="Szvegtrzs"/>
            </w:pPr>
            <w:r>
              <w:t>-</w:t>
            </w:r>
          </w:p>
        </w:tc>
        <w:tc>
          <w:tcPr>
            <w:tcW w:w="3402" w:type="dxa"/>
          </w:tcPr>
          <w:p w:rsidR="00172B8B" w:rsidRDefault="00EE7D4E" w:rsidP="00853B9E">
            <w:pPr>
              <w:pStyle w:val="Szvegtrzs"/>
            </w:pPr>
            <w:r>
              <w:t>String</w:t>
            </w:r>
          </w:p>
        </w:tc>
      </w:tr>
    </w:tbl>
    <w:p w:rsidR="00AB6C0E" w:rsidRDefault="00AB6C0E" w:rsidP="00853B9E">
      <w:pPr>
        <w:pStyle w:val="Szvegtrzs"/>
      </w:pPr>
    </w:p>
    <w:p w:rsidR="00C8607D" w:rsidRDefault="00C8607D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Information Model</w:t>
      </w:r>
    </w:p>
    <w:p w:rsidR="00365E50" w:rsidRDefault="009E378F" w:rsidP="009E378F">
      <w:pPr>
        <w:pStyle w:val="Szvegtrzs"/>
      </w:pPr>
      <w:r>
        <w:t xml:space="preserve">The response is a String. </w:t>
      </w:r>
      <w:r w:rsidRPr="009E378F">
        <w:t>This String contains ActiveSession objects which were converted to JSON format.</w:t>
      </w:r>
      <w:r w:rsidR="005620E4">
        <w:t xml:space="preserve"> </w:t>
      </w:r>
      <w:r w:rsidR="005620E4" w:rsidRPr="00C9731B">
        <w:t xml:space="preserve">Examples for </w:t>
      </w:r>
      <w:r w:rsidR="005620E4">
        <w:t xml:space="preserve">this are </w:t>
      </w:r>
      <w:r w:rsidR="005620E4" w:rsidRPr="00C9731B">
        <w:t>given here</w:t>
      </w:r>
      <w:r w:rsidR="005620E4">
        <w:t>.</w:t>
      </w:r>
    </w:p>
    <w:p w:rsidR="00365E50" w:rsidRDefault="00365E50" w:rsidP="009E378F">
      <w:pPr>
        <w:pStyle w:val="Szvegtrzs"/>
      </w:pP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"151861788876209445787672554815":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"consumer":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"systemName": "client1",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"localhost",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"authenticationInfo": "null"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"consumerCloud":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"operator": "EVManufacturer",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"cloudName": "EVCloud",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"10.0.0.80",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8446,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"gatekeeperServiceURI": "gatekeeper",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"authenticationInfo": "Gatekeeper PK",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"secure": false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"provider":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"systemName": "InsecureTemperatureSensor",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"10.0.0.82",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8454,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"authenticationInfo": ""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"providerCloud":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"operator": "SmartGridOperator",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"cloudName": "SmartGrid",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"10.0.0.82",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8446,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"gatekeeperServiceURI": "gatekeeper",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"authenticationInfo": "Gatekeeper PK",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"secure": false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"service":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"serviceDefinition": "IndoorTemperature",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"interfaces": [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"json"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"serviceMetadata":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"unit": "celsius"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"brokerName": "arrowhead3.tmit.bme.hu",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"brokerPort": 5672,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"queueName": "151861788876209445787672554815",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"controlQueueName": "151861788876209445787672554815_control",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"isSecure": false,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"startSession": "Feb 14, 2018 3:18:08 PM"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2440A6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  <w:r w:rsidR="002440A6">
        <w:br w:type="page"/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</w:p>
    <w:p w:rsidR="00105116" w:rsidRPr="002C447C" w:rsidRDefault="00105116" w:rsidP="004D030F">
      <w:pPr>
        <w:pStyle w:val="Cm"/>
      </w:pPr>
      <w:bookmarkStart w:id="0" w:name="_Toc354828814"/>
      <w:r w:rsidRPr="002C447C">
        <w:t>Revision history</w:t>
      </w:r>
      <w:bookmarkEnd w:id="0"/>
    </w:p>
    <w:p w:rsidR="00105116" w:rsidRPr="002C447C" w:rsidRDefault="00105116" w:rsidP="004D030F">
      <w:pPr>
        <w:pStyle w:val="Cmsor1"/>
      </w:pPr>
      <w:bookmarkStart w:id="1" w:name="_Toc354828815"/>
      <w:r w:rsidRPr="002C447C">
        <w:t>Amendments</w:t>
      </w:r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1819"/>
        <w:gridCol w:w="1009"/>
        <w:gridCol w:w="3159"/>
        <w:gridCol w:w="2338"/>
      </w:tblGrid>
      <w:tr w:rsidR="00105116" w:rsidRPr="00C8607D" w:rsidTr="002B76DA">
        <w:tc>
          <w:tcPr>
            <w:tcW w:w="675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6C040F" w:rsidP="00853B9E">
            <w:pPr>
              <w:pStyle w:val="Szvegtrzs"/>
            </w:pPr>
            <w:r>
              <w:t>2018-01-30</w:t>
            </w:r>
          </w:p>
        </w:tc>
        <w:tc>
          <w:tcPr>
            <w:tcW w:w="913" w:type="dxa"/>
          </w:tcPr>
          <w:p w:rsidR="00105116" w:rsidRPr="00C8607D" w:rsidRDefault="006C040F" w:rsidP="00853B9E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C8607D" w:rsidRDefault="006C040F" w:rsidP="00853B9E">
            <w:pPr>
              <w:pStyle w:val="Szvegtrzs"/>
            </w:pPr>
            <w:r>
              <w:t>Initial</w:t>
            </w:r>
          </w:p>
        </w:tc>
        <w:tc>
          <w:tcPr>
            <w:tcW w:w="2368" w:type="dxa"/>
          </w:tcPr>
          <w:p w:rsidR="00105116" w:rsidRPr="00C8607D" w:rsidRDefault="006C040F" w:rsidP="00853B9E">
            <w:pPr>
              <w:pStyle w:val="Szvegtrzs"/>
            </w:pPr>
            <w:r>
              <w:t>Csaba Hegedűs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3198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105116" w:rsidRPr="00C8607D" w:rsidRDefault="00105116" w:rsidP="00853B9E">
      <w:pPr>
        <w:pStyle w:val="Szvegtrzs"/>
      </w:pPr>
    </w:p>
    <w:p w:rsidR="00105116" w:rsidRPr="00C8607D" w:rsidRDefault="00105116" w:rsidP="004D030F">
      <w:pPr>
        <w:pStyle w:val="Cmsor1"/>
      </w:pPr>
      <w:bookmarkStart w:id="2" w:name="_Toc354828816"/>
      <w:r w:rsidRPr="00C8607D">
        <w:t>Quality Assurance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081ECA" w:rsidRPr="002C447C" w:rsidRDefault="00081ECA" w:rsidP="00853B9E">
      <w:pPr>
        <w:pStyle w:val="Szvegtrzs"/>
      </w:pPr>
      <w:bookmarkStart w:id="3" w:name="_GoBack"/>
      <w:bookmarkEnd w:id="3"/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D48" w:rsidRDefault="00C20D48" w:rsidP="00252D9B">
      <w:r>
        <w:separator/>
      </w:r>
    </w:p>
  </w:endnote>
  <w:endnote w:type="continuationSeparator" w:id="0">
    <w:p w:rsidR="00C20D48" w:rsidRDefault="00C20D48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C20D48">
    <w:pPr>
      <w:pStyle w:val="llb"/>
    </w:pPr>
    <w:r>
      <w:rPr>
        <w:noProof/>
        <w:lang w:val="en-GB" w:eastAsia="en-GB"/>
      </w:rPr>
      <w:pict w14:anchorId="5236A74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Project Coordinator: Professor Jerker Delsing | Luleå University of Technology</w:t>
                </w:r>
              </w:p>
            </w:txbxContent>
          </v:textbox>
          <w10:wrap type="square" anchory="page"/>
        </v:shape>
      </w:pict>
    </w:r>
    <w:r w:rsidR="002B76DA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C20D48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090F56C6"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5FC9D1EE">
        <v:line id="Rak 9" o:spid="_x0000_s2051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C20D48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32A5EEF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5FBAA7B1">
        <v:line id="Line 5" o:spid="_x0000_s2049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D48" w:rsidRDefault="00C20D48" w:rsidP="00252D9B">
      <w:r>
        <w:separator/>
      </w:r>
    </w:p>
  </w:footnote>
  <w:footnote w:type="continuationSeparator" w:id="0">
    <w:p w:rsidR="00C20D48" w:rsidRDefault="00C20D48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EE7D4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EE7D4E">
            <w:rPr>
              <w:rFonts w:asciiTheme="majorHAnsi" w:hAnsiTheme="majorHAnsi"/>
              <w:sz w:val="18"/>
              <w:szCs w:val="18"/>
              <w:lang w:val="en-US"/>
            </w:rPr>
            <w:t>Management</w:t>
          </w:r>
          <w:r w:rsidR="00E964C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490520">
            <w:rPr>
              <w:rFonts w:asciiTheme="majorHAnsi" w:hAnsiTheme="majorHAnsi"/>
              <w:sz w:val="18"/>
              <w:szCs w:val="18"/>
              <w:lang w:val="en-US"/>
            </w:rPr>
            <w:t>Service IDD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C443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C20D4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490520" w:rsidRPr="00490520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051C46" w:rsidRDefault="00490520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AB290F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F167BB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90520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9052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EE7D4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EE7D4E">
            <w:rPr>
              <w:rFonts w:asciiTheme="majorHAnsi" w:hAnsiTheme="majorHAnsi"/>
              <w:sz w:val="18"/>
              <w:szCs w:val="18"/>
              <w:lang w:val="en-US"/>
            </w:rPr>
            <w:t>Management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490520">
            <w:rPr>
              <w:rFonts w:asciiTheme="majorHAnsi" w:hAnsiTheme="majorHAnsi"/>
              <w:sz w:val="18"/>
              <w:szCs w:val="18"/>
              <w:lang w:val="en-US"/>
            </w:rPr>
            <w:t xml:space="preserve">Service 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C76DE5" w:rsidRDefault="00490520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C20D4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490520" w:rsidRPr="00490520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F167BB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9052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9052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787E5244"/>
    <w:multiLevelType w:val="hybridMultilevel"/>
    <w:tmpl w:val="3FF2A92A"/>
    <w:lvl w:ilvl="0" w:tplc="4398A9C8">
      <w:start w:val="1"/>
      <w:numFmt w:val="decimal"/>
      <w:pStyle w:val="Cm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47C"/>
    <w:rsid w:val="0002612C"/>
    <w:rsid w:val="00026922"/>
    <w:rsid w:val="00034DB8"/>
    <w:rsid w:val="00051C46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F37D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09D2"/>
    <w:rsid w:val="001614B0"/>
    <w:rsid w:val="001701DE"/>
    <w:rsid w:val="00172B8B"/>
    <w:rsid w:val="00175BF4"/>
    <w:rsid w:val="0018148F"/>
    <w:rsid w:val="001A250D"/>
    <w:rsid w:val="001C1CF9"/>
    <w:rsid w:val="001C443D"/>
    <w:rsid w:val="001D020D"/>
    <w:rsid w:val="001E2857"/>
    <w:rsid w:val="00203A58"/>
    <w:rsid w:val="00206A99"/>
    <w:rsid w:val="0022610A"/>
    <w:rsid w:val="00236F45"/>
    <w:rsid w:val="00240AF6"/>
    <w:rsid w:val="0024284C"/>
    <w:rsid w:val="002440A6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5E50"/>
    <w:rsid w:val="003857EB"/>
    <w:rsid w:val="00385F56"/>
    <w:rsid w:val="003915D0"/>
    <w:rsid w:val="00396B7B"/>
    <w:rsid w:val="003A2205"/>
    <w:rsid w:val="003A6893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90520"/>
    <w:rsid w:val="004A3A35"/>
    <w:rsid w:val="004D030F"/>
    <w:rsid w:val="004D741C"/>
    <w:rsid w:val="004F0F59"/>
    <w:rsid w:val="004F4B5E"/>
    <w:rsid w:val="00503B5A"/>
    <w:rsid w:val="00512379"/>
    <w:rsid w:val="0051583A"/>
    <w:rsid w:val="00521FB2"/>
    <w:rsid w:val="0053517A"/>
    <w:rsid w:val="005620E4"/>
    <w:rsid w:val="005620FC"/>
    <w:rsid w:val="005630CC"/>
    <w:rsid w:val="00586F0E"/>
    <w:rsid w:val="005A1D0B"/>
    <w:rsid w:val="005A3E15"/>
    <w:rsid w:val="005C0F17"/>
    <w:rsid w:val="005C4FE2"/>
    <w:rsid w:val="005E0F09"/>
    <w:rsid w:val="005E34F1"/>
    <w:rsid w:val="005F251B"/>
    <w:rsid w:val="005F3371"/>
    <w:rsid w:val="005F45F7"/>
    <w:rsid w:val="00601375"/>
    <w:rsid w:val="00604A60"/>
    <w:rsid w:val="0061495A"/>
    <w:rsid w:val="00632D15"/>
    <w:rsid w:val="006430D9"/>
    <w:rsid w:val="00645BB5"/>
    <w:rsid w:val="006539AF"/>
    <w:rsid w:val="006607F5"/>
    <w:rsid w:val="00681063"/>
    <w:rsid w:val="006927F2"/>
    <w:rsid w:val="006A0655"/>
    <w:rsid w:val="006A60D0"/>
    <w:rsid w:val="006C040F"/>
    <w:rsid w:val="006C7BA9"/>
    <w:rsid w:val="006D5303"/>
    <w:rsid w:val="006E2800"/>
    <w:rsid w:val="006F1ADC"/>
    <w:rsid w:val="00700EC2"/>
    <w:rsid w:val="00706C92"/>
    <w:rsid w:val="0070760C"/>
    <w:rsid w:val="00707C81"/>
    <w:rsid w:val="007141CB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E3DA9"/>
    <w:rsid w:val="007E6CC9"/>
    <w:rsid w:val="007F2FDF"/>
    <w:rsid w:val="008013FA"/>
    <w:rsid w:val="00810572"/>
    <w:rsid w:val="00813F90"/>
    <w:rsid w:val="00821C71"/>
    <w:rsid w:val="00853B9E"/>
    <w:rsid w:val="0085669C"/>
    <w:rsid w:val="00860543"/>
    <w:rsid w:val="00874EA7"/>
    <w:rsid w:val="008A63F4"/>
    <w:rsid w:val="008B195C"/>
    <w:rsid w:val="008C5EB4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E378F"/>
    <w:rsid w:val="009F0CDA"/>
    <w:rsid w:val="009F43DC"/>
    <w:rsid w:val="00A05D11"/>
    <w:rsid w:val="00A13255"/>
    <w:rsid w:val="00A16B6A"/>
    <w:rsid w:val="00A16EF6"/>
    <w:rsid w:val="00A35B95"/>
    <w:rsid w:val="00A55B60"/>
    <w:rsid w:val="00A65214"/>
    <w:rsid w:val="00A716B8"/>
    <w:rsid w:val="00A71C80"/>
    <w:rsid w:val="00A75821"/>
    <w:rsid w:val="00A85027"/>
    <w:rsid w:val="00AA0A8C"/>
    <w:rsid w:val="00AA3F2A"/>
    <w:rsid w:val="00AA5D30"/>
    <w:rsid w:val="00AA7F2F"/>
    <w:rsid w:val="00AB2377"/>
    <w:rsid w:val="00AB290F"/>
    <w:rsid w:val="00AB40B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20D48"/>
    <w:rsid w:val="00C409D4"/>
    <w:rsid w:val="00C41A6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9731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32386"/>
    <w:rsid w:val="00E32D83"/>
    <w:rsid w:val="00E379F9"/>
    <w:rsid w:val="00E7010C"/>
    <w:rsid w:val="00E72184"/>
    <w:rsid w:val="00E76CE9"/>
    <w:rsid w:val="00E8132A"/>
    <w:rsid w:val="00E95AB0"/>
    <w:rsid w:val="00E964C2"/>
    <w:rsid w:val="00EB1678"/>
    <w:rsid w:val="00EB3987"/>
    <w:rsid w:val="00EC3C8A"/>
    <w:rsid w:val="00ED0B3F"/>
    <w:rsid w:val="00ED305B"/>
    <w:rsid w:val="00ED30BA"/>
    <w:rsid w:val="00ED5016"/>
    <w:rsid w:val="00ED5430"/>
    <w:rsid w:val="00ED7AC3"/>
    <w:rsid w:val="00EE7D4E"/>
    <w:rsid w:val="00EF4C65"/>
    <w:rsid w:val="00F034F3"/>
    <w:rsid w:val="00F167BB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4153752D"/>
  <w15:docId w15:val="{7E773324-9B49-474B-89AE-BA1195A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4D030F"/>
    <w:pPr>
      <w:numPr>
        <w:numId w:val="5"/>
      </w:numPr>
      <w:tabs>
        <w:tab w:val="left" w:pos="567"/>
        <w:tab w:val="left" w:pos="1134"/>
      </w:tabs>
      <w:spacing w:after="160" w:line="480" w:lineRule="exact"/>
      <w:ind w:hanging="72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4D030F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853B9E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853B9E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D75489-B4FE-48C5-A0FE-80D1212D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237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[Title]</vt:lpstr>
      <vt:lpstr>[Title]</vt:lpstr>
      <vt:lpstr>[Title]</vt:lpstr>
      <vt:lpstr>[Title]</vt:lpstr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Zoltán Umlauf</cp:lastModifiedBy>
  <cp:revision>54</cp:revision>
  <cp:lastPrinted>2013-11-27T17:28:00Z</cp:lastPrinted>
  <dcterms:created xsi:type="dcterms:W3CDTF">2013-11-20T15:39:00Z</dcterms:created>
  <dcterms:modified xsi:type="dcterms:W3CDTF">2018-05-23T11:26:00Z</dcterms:modified>
</cp:coreProperties>
</file>