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FF727A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743499">
            <w:rPr>
              <w:rFonts w:asciiTheme="majorHAnsi" w:hAnsiTheme="majorHAnsi" w:cstheme="majorHAnsi"/>
              <w:sz w:val="48"/>
              <w:szCs w:val="48"/>
              <w:lang w:val="en-US"/>
            </w:rPr>
            <w:t>TokenGeneration</w:t>
          </w:r>
          <w:proofErr w:type="spellEnd"/>
          <w:r w:rsidR="00743499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proofErr w:type="spellStart"/>
                            <w:r w:rsidR="001D73ED">
                              <w:rPr>
                                <w:sz w:val="22"/>
                                <w:szCs w:val="22"/>
                                <w:lang w:val="en-US"/>
                              </w:rPr>
                              <w:t>TokenGeneration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proofErr w:type="spellStart"/>
                      <w:r w:rsidR="001D73ED">
                        <w:rPr>
                          <w:sz w:val="22"/>
                          <w:szCs w:val="22"/>
                          <w:lang w:val="en-US"/>
                        </w:rPr>
                        <w:t>TokenGeneration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 w:rsidR="00FA015F">
        <w:t>TokenGeneration</w:t>
      </w:r>
      <w:proofErr w:type="spellEnd"/>
      <w:r w:rsidR="00FA015F">
        <w:t xml:space="preserve"> S</w:t>
      </w:r>
      <w:r w:rsidR="00743499">
        <w:t>ervice of G4.0</w:t>
      </w:r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>As per th</w:t>
      </w:r>
      <w:r w:rsidR="001D73ED">
        <w:t>e SD of this Service, there is one method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1D73ED">
        <w:t>this method</w:t>
      </w:r>
      <w:r>
        <w:t xml:space="preserve">. 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9506" w:type="dxa"/>
        <w:tblInd w:w="-580" w:type="dxa"/>
        <w:tblLook w:val="04A0" w:firstRow="1" w:lastRow="0" w:firstColumn="1" w:lastColumn="0" w:noHBand="0" w:noVBand="1"/>
      </w:tblPr>
      <w:tblGrid>
        <w:gridCol w:w="1357"/>
        <w:gridCol w:w="1115"/>
        <w:gridCol w:w="1058"/>
        <w:gridCol w:w="3184"/>
        <w:gridCol w:w="3218"/>
      </w:tblGrid>
      <w:tr w:rsidR="00173EA5" w:rsidRPr="00CB037C" w:rsidTr="00FA015F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FA015F">
        <w:tc>
          <w:tcPr>
            <w:tcW w:w="1609" w:type="dxa"/>
          </w:tcPr>
          <w:p w:rsidR="00173EA5" w:rsidRDefault="00FA015F" w:rsidP="00E84370">
            <w:pPr>
              <w:pStyle w:val="Szvegtrzs"/>
            </w:pPr>
            <w:r>
              <w:t>Token</w:t>
            </w:r>
          </w:p>
          <w:p w:rsidR="00FA015F" w:rsidRDefault="00FA015F" w:rsidP="00E84370">
            <w:pPr>
              <w:pStyle w:val="Szvegtrzs"/>
            </w:pPr>
            <w:r>
              <w:t>Generation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FA015F">
              <w:t>token</w:t>
            </w:r>
            <w: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</w:pPr>
            <w:r>
              <w:t>PUT</w:t>
            </w:r>
          </w:p>
        </w:tc>
        <w:tc>
          <w:tcPr>
            <w:tcW w:w="3184" w:type="dxa"/>
          </w:tcPr>
          <w:p w:rsidR="0024627D" w:rsidRPr="0024627D" w:rsidRDefault="00FA015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TokenGenerataionRequest</w:t>
            </w:r>
            <w:proofErr w:type="spellEnd"/>
          </w:p>
          <w:p w:rsidR="00173EA5" w:rsidRDefault="00173EA5" w:rsidP="00E84370">
            <w:pPr>
              <w:pStyle w:val="Szvegtrzs"/>
            </w:pPr>
          </w:p>
        </w:tc>
        <w:tc>
          <w:tcPr>
            <w:tcW w:w="2078" w:type="dxa"/>
          </w:tcPr>
          <w:p w:rsidR="009B3B06" w:rsidRPr="009B3B06" w:rsidRDefault="00FA015F" w:rsidP="00DF4227">
            <w:pPr>
              <w:pStyle w:val="HTML-kntformzott"/>
              <w:shd w:val="clear" w:color="auto" w:fill="FFFFFF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TokenGenerationResponse</w:t>
            </w:r>
            <w:proofErr w:type="spellEnd"/>
          </w:p>
          <w:p w:rsidR="00173EA5" w:rsidRDefault="00E10449" w:rsidP="00DF4227">
            <w:pPr>
              <w:pStyle w:val="Szvegtrzs"/>
              <w:jc w:val="left"/>
            </w:pPr>
            <w:r>
              <w:t xml:space="preserve">HTTP </w:t>
            </w:r>
            <w:r w:rsidR="00173EA5">
              <w:t>OK,</w:t>
            </w:r>
            <w:r w:rsidR="00DF4227">
              <w:br/>
              <w:t>BAD_REQUEST,</w:t>
            </w:r>
            <w:r w:rsidR="00173EA5">
              <w:t xml:space="preserve"> </w:t>
            </w:r>
          </w:p>
          <w:p w:rsidR="00173EA5" w:rsidRDefault="0024627D" w:rsidP="00DF4227">
            <w:pPr>
              <w:pStyle w:val="Szvegtrzs"/>
              <w:jc w:val="left"/>
            </w:pPr>
            <w:r>
              <w:t>DATA_NOT_FOUND</w:t>
            </w:r>
            <w:r w:rsidR="00173EA5">
              <w:t>,</w:t>
            </w:r>
          </w:p>
          <w:p w:rsidR="00173EA5" w:rsidRDefault="00173EA5" w:rsidP="00DF4227">
            <w:pPr>
              <w:pStyle w:val="Szvegtrzs"/>
              <w:jc w:val="left"/>
            </w:pPr>
            <w:r>
              <w:t>INTERNAL_SERVER_ERROR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4023A7" w:rsidRDefault="005A5713" w:rsidP="00A716B8">
      <w:pPr>
        <w:pStyle w:val="Szvegtrzs"/>
      </w:pPr>
      <w:r>
        <w:t xml:space="preserve">The </w:t>
      </w:r>
      <w:proofErr w:type="spellStart"/>
      <w:r w:rsidR="00FA015F">
        <w:t>TokenGenerationRequest</w:t>
      </w:r>
      <w:proofErr w:type="spellEnd"/>
      <w:r>
        <w:t xml:space="preserve"> payload has a response payload called </w:t>
      </w:r>
      <w:proofErr w:type="spellStart"/>
      <w:r w:rsidR="00FA015F">
        <w:t>TokenGenerationResponse</w:t>
      </w:r>
      <w:proofErr w:type="spellEnd"/>
      <w:r w:rsidR="00FA015F">
        <w:t>.</w:t>
      </w:r>
      <w:r>
        <w:t xml:space="preserve"> Examples for these payloads are given here for the REST-JSON-TLS implementation.</w:t>
      </w:r>
      <w:r w:rsidR="001A0234">
        <w:t xml:space="preserve"> If the </w:t>
      </w:r>
      <w:proofErr w:type="spellStart"/>
      <w:r w:rsidR="001A0234">
        <w:t>TokenGenerationRequest</w:t>
      </w:r>
      <w:proofErr w:type="spellEnd"/>
      <w:r w:rsidR="001A0234">
        <w:t xml:space="preserve"> does not define the </w:t>
      </w:r>
      <w:proofErr w:type="spellStart"/>
      <w:r w:rsidR="001A0234">
        <w:t>consumerCloud</w:t>
      </w:r>
      <w:proofErr w:type="spellEnd"/>
      <w:r w:rsidR="001A0234">
        <w:t xml:space="preserve"> field, then it is assumed the consumer is in the Local Cloud.</w:t>
      </w:r>
      <w:r w:rsidR="00B5396C">
        <w:t xml:space="preserve"> Duration “0” means the token is valid without a time limitation.</w:t>
      </w:r>
    </w:p>
    <w:p w:rsidR="00683EA9" w:rsidRDefault="00683EA9" w:rsidP="00683EA9">
      <w:pPr>
        <w:pStyle w:val="Cmsor1"/>
      </w:pPr>
      <w:r>
        <w:br w:type="page"/>
      </w:r>
    </w:p>
    <w:p w:rsidR="00683EA9" w:rsidRDefault="00683EA9" w:rsidP="00683EA9">
      <w:pPr>
        <w:pStyle w:val="Cmsor1"/>
      </w:pPr>
      <w:r>
        <w:lastRenderedPageBreak/>
        <w:t xml:space="preserve">3.1. </w:t>
      </w:r>
      <w:r w:rsidR="00FA015F">
        <w:t>TokenGenerationRequest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"consumer" : {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"systemName" : "client1",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"address" : "localhost",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"providers" : [ {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"systemName" : "SecureTemperatureSensor",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"address" : "0.0.0.0",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"port" : 8461,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"authenticationInfo" : "MIIBIjANBgkqhkiG9w0BAQEFAAOCAQ8AMIIBCgKCAQEAyzDRU+P6h8Jwp9eiGYqqlgoAmPLo6M/PTZX+pkKr2MIg7VLdnjUeXzKFljwJKjYGG3nus53F4RFnymT7VoIQT+SmkuLy90Ir6O3XRWiD74XlOIkthT8/fq5FP9sJIusaRc9jkx3Y8jC3yCz1BPJDa+0A+heWarN+K7W7985aBFiJ1ycsB7yJFYAt7wVRc2fkgGpmp4l34Ta4J7QVwzYBOx5w5hIE29EzXOhl0GB6c/licclhisOnN31OWizoWJWAdexmjR9ugHgFSv4eUbjQ3/Qc0tM3ljmbnMMmj54fKZHtpesLXrCi44aQ88e7UOd/xplAbntEPvz168oie4IzFQIDAQAB"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 ],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"service" : {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"serviceDefinition" : "IndoorTemperature",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"interfaces" : [ "JSON", "XML" ],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"serviceMetadata" : {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"unit" : "celsius",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"security" : "token"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:rsidR="00DF4227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"duration" : 0</w:t>
      </w:r>
    </w:p>
    <w:p w:rsidR="00683EA9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t>}</w:t>
      </w:r>
      <w:r w:rsidR="00683EA9">
        <w:br w:type="page"/>
      </w:r>
    </w:p>
    <w:p w:rsidR="000629EE" w:rsidRDefault="00683EA9" w:rsidP="00683EA9">
      <w:pPr>
        <w:pStyle w:val="Cmsor1"/>
      </w:pPr>
      <w:r>
        <w:lastRenderedPageBreak/>
        <w:t xml:space="preserve">3.2. </w:t>
      </w:r>
      <w:r w:rsidR="00FA015F">
        <w:t>TokenGenerationResponse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>{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"tokenData" : [ {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"system" : {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"systemName" : "SecureTemperatureSensor",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"address" : "0.0.0.0",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"port" : 8461,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"authenticationInfo" : "MIIBIjANBgkqhkiG9w0BAQEFAAOCAQ8AMIIBCgKCAQEAyzDRU+P6h8Jwp9eiGYqqlgoAmPLo6M/PTZX+pkKr2MIg7VLdnjUeXzKFljwJKjYGG3nus53F4RFnymT7VoIQT+SmkuLy90Ir6O3XRWiD74XlOIkthT8/fq5FP9sJIusaRc9jkx3Y8jC3yCz1BPJDa+0A+heWarN+K7W7985aBFiJ1ycsB7yJFYAt7wVRc2fkgGpmp4l34Ta4J7QVwzYBOx5w5hIE29EzXOhl0GB6c/licclhisOnN31OWizoWJWAdexmjR9ugHgFSv4eUbjQ3/Qc0tM3ljmbnMMmj54fKZHtpesLXrCi44aQ88e7UOd/xplAbntEPvz168oie4IzFQIDAQAB"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},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"service" : {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"serviceDefinition" : "IndoorTemperature",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"interfaces" : [ "JSON", "XML" ],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"serviceMetadata" : {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  "unit" : "celsius",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  "security" : "token"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  }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},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"token" : "SLRGo0Yo2myflAAo8uxPBxyQF5/4q/2YAHlErs5IbrNqkeJdOm8ssX9UrzrzHgt3qZVhKprpvkcF5X/9sY5lf7kGf804+vQMAqsN5OdZYEP+vUg6YxE018MTdXwB6qWYytghEXiwvoqpydIeT+TOw4FdRrfqpJnrTHkNOhNBjdqNIkmUYj/CCbUeH005Y5RkqexG35z1U6o5ni/NyBAqk/mb0kHL0sD1+ETDgi6TG/mP23gMsthOP3Y/cabyDNAnTkOLOML3Ix0Qs15suTUI38o8Nlxaw/WgUdccXHotyp+cJb0R7vnAbJPwGFmejxEjR2VpZeZ5QDSQ7/URCnp71g==",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  "signature" : "qj8E1zhStpQ3PGnONUOb1GVUOIBxhzMGBIiHTRD5fCzaNj98sjJKb05VqW6cIfEkgSUmFFFTey2KwUkNAvrM+SDW1IPVOYeqQiYNaGghCgZuxGYbWq6xZDi2I2OkSa+fyjSqwq2p95VK4XlfJArTWh/QxGPoMo71KgNaDrSlBNDyOCfELXSzrpgKMIfU4fd4Izd+QzlwmEybMpu9ga1p1hG0CJa8iAVJh19zo6Ctde6U707F1sL3r2a/9Y1NDD3fTeFfr7wLPxa0K5+2aCQgEP6jTfTt5pTo3YdXm7YBKgdu+iUkUGEttP89vVD6Vip1tehHboAuvrXMDgxg/4ObFA=="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 xml:space="preserve">  } ]</w:t>
      </w:r>
    </w:p>
    <w:p w:rsidR="00683EA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>}</w:t>
      </w:r>
      <w:r w:rsidR="00683EA9">
        <w:br w:type="page"/>
      </w:r>
    </w:p>
    <w:p w:rsidR="00105116" w:rsidRPr="002C447C" w:rsidRDefault="00105116" w:rsidP="00C33CC2">
      <w:pPr>
        <w:pStyle w:val="Cm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lastRenderedPageBreak/>
        <w:t>Revision history</w:t>
      </w:r>
      <w:bookmarkEnd w:id="3"/>
      <w:bookmarkEnd w:id="4"/>
    </w:p>
    <w:p w:rsidR="00105116" w:rsidRPr="002C447C" w:rsidRDefault="00105116" w:rsidP="00C33CC2">
      <w:pPr>
        <w:pStyle w:val="Cmsor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B5396C" w:rsidRPr="00C8607D" w:rsidTr="00500073">
        <w:tc>
          <w:tcPr>
            <w:tcW w:w="668" w:type="dxa"/>
          </w:tcPr>
          <w:p w:rsidR="00B5396C" w:rsidRPr="00C8607D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B5396C" w:rsidRDefault="00B5396C" w:rsidP="00B5396C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B5396C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M3</w:t>
            </w:r>
          </w:p>
        </w:tc>
        <w:tc>
          <w:tcPr>
            <w:tcW w:w="3104" w:type="dxa"/>
          </w:tcPr>
          <w:p w:rsidR="00B5396C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0" w:type="dxa"/>
          </w:tcPr>
          <w:p w:rsidR="00B5396C" w:rsidRPr="00C8607D" w:rsidRDefault="00B5396C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DF4227" w:rsidRPr="00C8607D" w:rsidTr="00500073">
        <w:tc>
          <w:tcPr>
            <w:tcW w:w="668" w:type="dxa"/>
          </w:tcPr>
          <w:p w:rsidR="00DF4227" w:rsidRDefault="00DF4227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:rsidR="00DF4227" w:rsidRDefault="00DF4227" w:rsidP="00B5396C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DF4227" w:rsidRDefault="00743499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DF4227" w:rsidRDefault="00743499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document to G4.0</w:t>
            </w:r>
          </w:p>
        </w:tc>
        <w:tc>
          <w:tcPr>
            <w:tcW w:w="2300" w:type="dxa"/>
          </w:tcPr>
          <w:p w:rsidR="00DF4227" w:rsidRDefault="00DF4227" w:rsidP="00B5396C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7" w:name="_Toc354828816"/>
      <w:bookmarkStart w:id="8" w:name="_Toc377455186"/>
      <w:r w:rsidRPr="00C8607D">
        <w:rPr>
          <w:lang w:val="en-US"/>
        </w:rPr>
        <w:t>Quality Assurance</w:t>
      </w:r>
      <w:bookmarkEnd w:id="7"/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  <w:bookmarkStart w:id="9" w:name="_GoBack"/>
      <w:bookmarkEnd w:id="9"/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27A" w:rsidRDefault="00FF727A" w:rsidP="00252D9B">
      <w:r>
        <w:separator/>
      </w:r>
    </w:p>
  </w:endnote>
  <w:endnote w:type="continuationSeparator" w:id="0">
    <w:p w:rsidR="00FF727A" w:rsidRDefault="00FF727A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27A" w:rsidRDefault="00FF727A" w:rsidP="00252D9B">
      <w:r>
        <w:separator/>
      </w:r>
    </w:p>
  </w:footnote>
  <w:footnote w:type="continuationSeparator" w:id="0">
    <w:p w:rsidR="00FF727A" w:rsidRDefault="00FF727A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FF727A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FA015F">
                <w:rPr>
                  <w:rFonts w:asciiTheme="majorHAnsi" w:hAnsiTheme="majorHAnsi"/>
                  <w:sz w:val="18"/>
                  <w:szCs w:val="18"/>
                  <w:lang w:val="hu-HU"/>
                </w:rPr>
                <w:t>TokenGeneration</w:t>
              </w:r>
              <w:proofErr w:type="spellEnd"/>
              <w:r w:rsidR="00B5396C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743499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A5451D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743499" w:rsidRPr="00743499">
              <w:rPr>
                <w:rFonts w:asciiTheme="majorHAnsi" w:hAnsiTheme="majorHAnsi"/>
                <w:noProof/>
                <w:sz w:val="18"/>
                <w:szCs w:val="18"/>
              </w:rPr>
              <w:t>2018-05-22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FF727A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743499">
                <w:rPr>
                  <w:rFonts w:asciiTheme="majorHAnsi" w:hAnsiTheme="majorHAnsi"/>
                  <w:sz w:val="18"/>
                  <w:szCs w:val="18"/>
                  <w:lang w:val="en-US"/>
                </w:rPr>
                <w:t>TokenGeneration</w:t>
              </w:r>
              <w:proofErr w:type="spellEnd"/>
              <w:r w:rsidR="00743499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A5451D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743499" w:rsidRPr="00743499">
              <w:rPr>
                <w:rFonts w:asciiTheme="majorHAnsi" w:hAnsiTheme="majorHAnsi"/>
                <w:noProof/>
                <w:sz w:val="18"/>
                <w:szCs w:val="18"/>
              </w:rPr>
              <w:t>2018-05-22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D"/>
    <w:rsid w:val="000009BD"/>
    <w:rsid w:val="0002612C"/>
    <w:rsid w:val="00026922"/>
    <w:rsid w:val="00034DB8"/>
    <w:rsid w:val="00034FF9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6F0E"/>
    <w:rsid w:val="005A1D0B"/>
    <w:rsid w:val="005A3E15"/>
    <w:rsid w:val="005A5713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712EC"/>
    <w:rsid w:val="00681063"/>
    <w:rsid w:val="00683EA9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43499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1A41"/>
    <w:rsid w:val="00D93B1B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976C1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650A40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4"/>
    <w:rsid w:val="00037729"/>
    <w:rsid w:val="0046149F"/>
    <w:rsid w:val="004D1834"/>
    <w:rsid w:val="007E62FB"/>
    <w:rsid w:val="00984535"/>
    <w:rsid w:val="00B35E03"/>
    <w:rsid w:val="00BB7A33"/>
    <w:rsid w:val="00E43B1A"/>
    <w:rsid w:val="00E5096D"/>
    <w:rsid w:val="00E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08CBBF-A0ED-488F-B671-EC9F04C9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152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TokenGeneration M3 REST-JSON-TLS</vt:lpstr>
      <vt:lpstr>Interface Design Description (IDD) Template</vt:lpstr>
      <vt:lpstr>[Title]</vt:lpstr>
      <vt:lpstr>[Title]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TokenGeneration Service IDD</dc:title>
  <dc:creator>Windows-felhasználó</dc:creator>
  <cp:lastModifiedBy>Zoltán Umlauf</cp:lastModifiedBy>
  <cp:revision>18</cp:revision>
  <cp:lastPrinted>2013-11-27T17:28:00Z</cp:lastPrinted>
  <dcterms:created xsi:type="dcterms:W3CDTF">2017-10-02T12:23:00Z</dcterms:created>
  <dcterms:modified xsi:type="dcterms:W3CDTF">2018-05-22T09:22:00Z</dcterms:modified>
  <cp:category>G4.0</cp:category>
  <cp:contentStatus>For Approval</cp:contentStatus>
</cp:coreProperties>
</file>